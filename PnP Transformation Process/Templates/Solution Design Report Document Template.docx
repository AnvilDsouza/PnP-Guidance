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27064252"/>
    <w:p w14:paraId="078D7965" w14:textId="2EEF461E" w:rsidR="00342676" w:rsidRPr="00FE5EDE" w:rsidRDefault="00E12F74">
      <w:pPr>
        <w:spacing w:before="5160"/>
      </w:pPr>
      <w:r w:rsidRPr="00FE5EDE">
        <w:rPr>
          <w:noProof/>
          <w:lang w:val="en-NZ" w:eastAsia="en-NZ"/>
        </w:rPr>
        <mc:AlternateContent>
          <mc:Choice Requires="wpg">
            <w:drawing>
              <wp:anchor distT="0" distB="0" distL="114300" distR="114300" simplePos="0" relativeHeight="251658240" behindDoc="0" locked="0" layoutInCell="1" allowOverlap="1" wp14:anchorId="2C61A6AB" wp14:editId="45777330">
                <wp:simplePos x="0" y="0"/>
                <wp:positionH relativeFrom="column">
                  <wp:posOffset>-1009650</wp:posOffset>
                </wp:positionH>
                <wp:positionV relativeFrom="paragraph">
                  <wp:posOffset>-904875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759362481"/>
                                <w:dataBinding w:prefixMappings="xmlns:ns0='http://purl.org/dc/elements/1.1/' xmlns:ns1='http://schemas.openxmlformats.org/package/2006/metadata/core-properties' " w:xpath="/ns1:coreProperties[1]/ns0:title[1]" w:storeItemID="{6C3C8BC8-F283-45AE-878A-BAB7291924A1}"/>
                                <w:text/>
                              </w:sdtPr>
                              <w:sdtEndPr/>
                              <w:sdtContent>
                                <w:p w14:paraId="5D4EB128" w14:textId="052372A9" w:rsidR="008A1097" w:rsidRDefault="008A1097" w:rsidP="00E12F74">
                                  <w:pPr>
                                    <w:pStyle w:val="CoverTitle"/>
                                  </w:pPr>
                                  <w:r>
                                    <w:rPr>
                                      <w:lang w:val="en-GB"/>
                                    </w:rPr>
                                    <w:t>Solution Design Report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9100" y="209550"/>
                            <a:ext cx="1244600" cy="443865"/>
                          </a:xfrm>
                          <a:prstGeom prst="rect">
                            <a:avLst/>
                          </a:prstGeom>
                          <a:noFill/>
                          <a:ln>
                            <a:noFill/>
                          </a:ln>
                        </pic:spPr>
                      </pic:pic>
                    </wpg:wgp>
                  </a:graphicData>
                </a:graphic>
              </wp:anchor>
            </w:drawing>
          </mc:Choice>
          <mc:Fallback>
            <w:pict>
              <v:group w14:anchorId="2C61A6AB" id="Group 40" o:spid="_x0000_s1026" style="position:absolute;margin-left:-79.5pt;margin-top:-71.25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pcA4J5AAAAA4BAAAPAAAAZHJzL2Rvd25y&#10;ZXYueG1sTI9Bb4JAEIXvTfofNtOkN12gQi1lMca0PRmTahPjbWRHILK7hF0B/32XU3ubmffy5nvZ&#10;alQN66mztdECwnkAjHRhZK1LAT+Hz9kSmHWoJTZGk4A7WVjljw8ZptIM+pv6vSuZD9E2RQGVc23K&#10;uS0qUmjnpiXttYvpFDq/diWXHQ4+XDU8CoKEK6y1/1BhS5uKiuv+pgR8DTisX8KPfnu9bO6nQ7w7&#10;bkMS4vlpXL8DczS6PzNM+B4dcs90NjctLWsEzML4zZdx07SIYmCTJ0oSfzsLWLwGS+B5xv/XyH8B&#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sdt>
                        <w:sdtPr>
                          <w:alias w:val="Title"/>
                          <w:tag w:val=""/>
                          <w:id w:val="-759362481"/>
                          <w:dataBinding w:prefixMappings="xmlns:ns0='http://purl.org/dc/elements/1.1/' xmlns:ns1='http://schemas.openxmlformats.org/package/2006/metadata/core-properties' " w:xpath="/ns1:coreProperties[1]/ns0:title[1]" w:storeItemID="{6C3C8BC8-F283-45AE-878A-BAB7291924A1}"/>
                          <w:text/>
                        </w:sdtPr>
                        <w:sdtEndPr/>
                        <w:sdtContent>
                          <w:p w14:paraId="5D4EB128" w14:textId="052372A9" w:rsidR="008A1097" w:rsidRDefault="008A1097" w:rsidP="00E12F74">
                            <w:pPr>
                              <w:pStyle w:val="CoverTitle"/>
                            </w:pPr>
                            <w:r>
                              <w:rPr>
                                <w:lang w:val="en-GB"/>
                              </w:rPr>
                              <w:t>Solution Design Report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191;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CovEAAAA2wAAAA8AAABkcnMvZG93bnJldi54bWxEj09rAjEUxO9Cv0N4BW+abZFSVuMiLS0W&#10;66GreH5u3v7BzcuaRHf99qZQ6HGYmd8wi2wwrbiS841lBU/TBARxYXXDlYL97mPyCsIHZI2tZVJw&#10;Iw/Z8mG0wFTbnn/omodKRAj7FBXUIXSplL6oyaCf2o44eqV1BkOUrpLaYR/hppXPSfIiDTYcF2rs&#10;6K2m4pRfjIKzO+6/vzb+0vfn7Xso6fC52Rqlxo/Dag4i0BD+w3/ttVYwm8Hv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4CovEAAAA2wAAAA8AAAAAAAAAAAAAAAAA&#10;nwIAAGRycy9kb3ducmV2LnhtbFBLBQYAAAAABAAEAPcAAACQAwAAAAA=&#10;">
                  <v:imagedata r:id="rId13" o:title="MSFT_logo_rgb_C-Wht_D"/>
                  <v:path arrowok="t"/>
                </v:shape>
              </v:group>
            </w:pict>
          </mc:Fallback>
        </mc:AlternateContent>
      </w:r>
    </w:p>
    <w:p w14:paraId="078D7966" w14:textId="381F0A33" w:rsidR="00342676" w:rsidRPr="00FE5EDE" w:rsidRDefault="00ED1F12">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4D47A1">
            <w:t>Final Report</w:t>
          </w:r>
        </w:sdtContent>
      </w:sdt>
      <w:r w:rsidR="00993A73" w:rsidRPr="00FE5EDE">
        <w:t xml:space="preserve">  </w:t>
      </w:r>
    </w:p>
    <w:sdt>
      <w:sdtPr>
        <w:rPr>
          <w:rFonts w:eastAsiaTheme="minorHAnsi"/>
          <w:bCs/>
          <w:szCs w:val="20"/>
          <w:lang w:eastAsia="en-AU"/>
        </w:rPr>
        <w:id w:val="94592970"/>
        <w:docPartObj>
          <w:docPartGallery w:val="Cover Pages"/>
          <w:docPartUnique/>
        </w:docPartObj>
      </w:sdtPr>
      <w:sdtEndPr>
        <w:rPr>
          <w:rFonts w:eastAsiaTheme="minorEastAsia"/>
          <w:bCs w:val="0"/>
          <w:szCs w:val="22"/>
          <w:lang w:eastAsia="en-US"/>
        </w:rPr>
      </w:sdtEndPr>
      <w:sdtContent>
        <w:p w14:paraId="078D7967" w14:textId="77777777" w:rsidR="00342676" w:rsidRPr="00FE5EDE" w:rsidRDefault="00993A73">
          <w:pPr>
            <w:rPr>
              <w:rStyle w:val="Emphasis"/>
              <w:rFonts w:eastAsiaTheme="minorHAnsi"/>
              <w:i w:val="0"/>
              <w:iCs w:val="0"/>
              <w:szCs w:val="20"/>
              <w:lang w:eastAsia="en-AU"/>
            </w:rPr>
          </w:pPr>
          <w:r w:rsidRPr="00FE5EDE">
            <w:rPr>
              <w:rStyle w:val="Emphasis"/>
            </w:rPr>
            <w:t>Prepared for</w:t>
          </w:r>
        </w:p>
        <w:p w14:paraId="078D7968" w14:textId="77777777" w:rsidR="00342676" w:rsidRPr="00FE5EDE" w:rsidRDefault="00993A73">
          <w:pPr>
            <w:rPr>
              <w:lang w:eastAsia="en-AU"/>
            </w:rPr>
          </w:pPr>
          <w:r w:rsidRPr="00FE5EDE">
            <w:rPr>
              <w:lang w:eastAsia="en-AU"/>
            </w:rPr>
            <w:fldChar w:fldCharType="begin"/>
          </w:r>
          <w:r w:rsidRPr="00FE5EDE">
            <w:rPr>
              <w:lang w:eastAsia="en-AU"/>
            </w:rPr>
            <w:instrText xml:space="preserve"> DOCPROPERTY  Customer  \* MERGEFORMAT </w:instrText>
          </w:r>
          <w:r w:rsidRPr="00FE5EDE">
            <w:rPr>
              <w:lang w:eastAsia="en-AU"/>
            </w:rPr>
            <w:fldChar w:fldCharType="separate"/>
          </w:r>
          <w:r w:rsidR="004D47A1">
            <w:rPr>
              <w:lang w:eastAsia="en-AU"/>
            </w:rPr>
            <w:t>Update [Customer Name] in Doc Properties</w:t>
          </w:r>
          <w:r w:rsidRPr="00FE5EDE">
            <w:rPr>
              <w:lang w:eastAsia="en-AU"/>
            </w:rPr>
            <w:fldChar w:fldCharType="end"/>
          </w:r>
        </w:p>
        <w:p w14:paraId="078D7969" w14:textId="262483F5" w:rsidR="00342676" w:rsidRPr="00FE5EDE" w:rsidRDefault="00993A73">
          <w:r w:rsidRPr="00FE5EDE">
            <w:fldChar w:fldCharType="begin"/>
          </w:r>
          <w:r w:rsidRPr="00FE5EDE">
            <w:instrText xml:space="preserve"> DATE  \@ "d-MMM-yy" \l  \* MERGEFORMAT </w:instrText>
          </w:r>
          <w:r w:rsidRPr="00FE5EDE">
            <w:fldChar w:fldCharType="separate"/>
          </w:r>
          <w:r w:rsidR="00ED1F12">
            <w:rPr>
              <w:noProof/>
            </w:rPr>
            <w:t>20-Apr-15</w:t>
          </w:r>
          <w:r w:rsidRPr="00FE5EDE">
            <w:fldChar w:fldCharType="end"/>
          </w:r>
          <w:bookmarkStart w:id="1" w:name="_GoBack"/>
          <w:bookmarkEnd w:id="1"/>
        </w:p>
        <w:p w14:paraId="078D796A" w14:textId="2876D7E1" w:rsidR="00342676" w:rsidRPr="00FE5EDE" w:rsidRDefault="00993A73">
          <w:r w:rsidRPr="00FE5EDE">
            <w:t xml:space="preserve">Version </w:t>
          </w:r>
          <w:fldSimple w:instr=" DOCPROPERTY  Version  \* MERGEFORMAT ">
            <w:r w:rsidR="00A551BF" w:rsidRPr="00FE5EDE">
              <w:t>1.0</w:t>
            </w:r>
          </w:fldSimple>
          <w:r w:rsidRPr="00FE5EDE">
            <w:t xml:space="preserve">  </w:t>
          </w:r>
          <w:sdt>
            <w:sdtPr>
              <w:alias w:val="Status"/>
              <w:tag w:val="Document Status"/>
              <w:id w:val="1206459469"/>
              <w:dropDownList>
                <w:listItem w:displayText="Document Status" w:value="Document Status"/>
                <w:listItem w:displayText="Draft" w:value="Draft"/>
                <w:listItem w:displayText="Final" w:value="Final"/>
              </w:dropDownList>
            </w:sdtPr>
            <w:sdtEndPr/>
            <w:sdtContent>
              <w:r w:rsidR="00FE5EDE">
                <w:t>Final</w:t>
              </w:r>
            </w:sdtContent>
          </w:sdt>
        </w:p>
        <w:p w14:paraId="078D796B" w14:textId="77777777" w:rsidR="00342676" w:rsidRPr="00FE5EDE" w:rsidRDefault="00342676"/>
        <w:p w14:paraId="078D796C" w14:textId="77777777" w:rsidR="00342676" w:rsidRPr="00FE5EDE" w:rsidRDefault="00993A73">
          <w:pPr>
            <w:rPr>
              <w:rStyle w:val="Emphasis"/>
            </w:rPr>
          </w:pPr>
          <w:r w:rsidRPr="00FE5EDE">
            <w:rPr>
              <w:rStyle w:val="Emphasis"/>
            </w:rPr>
            <w:t>Prepared by</w:t>
          </w:r>
        </w:p>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078D796D" w14:textId="29BA3E58" w:rsidR="00342676" w:rsidRPr="00FE5EDE" w:rsidRDefault="00047F87">
              <w:pPr>
                <w:rPr>
                  <w:rStyle w:val="Strong"/>
                </w:rPr>
              </w:pPr>
              <w:r>
                <w:rPr>
                  <w:rStyle w:val="Strong"/>
                </w:rPr>
                <w:t>[Author]</w:t>
              </w:r>
            </w:p>
          </w:sdtContent>
        </w:sdt>
        <w:p w14:paraId="078D796E" w14:textId="77777777" w:rsidR="00342676" w:rsidRPr="00FE5EDE" w:rsidRDefault="00C344C7">
          <w:fldSimple w:instr=" DOCPROPERTY  &quot;Author Position&quot;  \* MERGEFORMAT ">
            <w:r w:rsidR="00173350">
              <w:t>[Author Position]</w:t>
            </w:r>
          </w:fldSimple>
        </w:p>
        <w:p w14:paraId="078D796F" w14:textId="77777777" w:rsidR="00342676" w:rsidRPr="00FE5EDE" w:rsidRDefault="00C344C7">
          <w:fldSimple w:instr=" DOCPROPERTY  &quot;Author Email&quot;  \* MERGEFORMAT ">
            <w:r w:rsidR="00173350">
              <w:t>[Author Email]</w:t>
            </w:r>
          </w:fldSimple>
          <w:r w:rsidR="00993A73" w:rsidRPr="00FE5EDE">
            <w:t xml:space="preserve"> </w:t>
          </w:r>
        </w:p>
        <w:p w14:paraId="078D7970" w14:textId="77777777" w:rsidR="00342676" w:rsidRPr="00FE5EDE" w:rsidRDefault="00342676"/>
        <w:p w14:paraId="078D7971" w14:textId="77777777" w:rsidR="00342676" w:rsidRPr="00FE5EDE" w:rsidRDefault="00993A73">
          <w:r w:rsidRPr="00FE5EDE">
            <w:t>Contributors</w:t>
          </w:r>
        </w:p>
        <w:p w14:paraId="078D7972" w14:textId="77777777" w:rsidR="00342676" w:rsidRPr="00FE5EDE" w:rsidRDefault="00993A73">
          <w:pPr>
            <w:rPr>
              <w:rStyle w:val="Strong"/>
            </w:rPr>
          </w:pPr>
          <w:r w:rsidRPr="00FE5EDE">
            <w:rPr>
              <w:rStyle w:val="Strong"/>
            </w:rPr>
            <w:fldChar w:fldCharType="begin"/>
          </w:r>
          <w:r w:rsidRPr="00FE5EDE">
            <w:rPr>
              <w:rStyle w:val="Strong"/>
            </w:rPr>
            <w:instrText xml:space="preserve"> DOCPROPERTY  Contributors  \* MERGEFORMAT </w:instrText>
          </w:r>
          <w:r w:rsidRPr="00FE5EDE">
            <w:rPr>
              <w:rStyle w:val="Strong"/>
            </w:rPr>
            <w:fldChar w:fldCharType="separate"/>
          </w:r>
          <w:r w:rsidR="00173350">
            <w:rPr>
              <w:rStyle w:val="Strong"/>
            </w:rPr>
            <w:t>[Contributors]</w:t>
          </w:r>
          <w:r w:rsidRPr="00FE5EDE">
            <w:rPr>
              <w:rStyle w:val="Strong"/>
            </w:rPr>
            <w:fldChar w:fldCharType="end"/>
          </w:r>
        </w:p>
        <w:p w14:paraId="078D7973" w14:textId="77777777" w:rsidR="00342676" w:rsidRPr="00FE5EDE" w:rsidRDefault="00993A73">
          <w:pPr>
            <w:spacing w:before="0" w:after="200"/>
            <w:rPr>
              <w:rStyle w:val="Strong"/>
            </w:rPr>
          </w:pPr>
          <w:r w:rsidRPr="00FE5EDE">
            <w:rPr>
              <w:rStyle w:val="Strong"/>
            </w:rPr>
            <w:br w:type="page"/>
          </w:r>
        </w:p>
        <w:p w14:paraId="078D7974" w14:textId="77777777" w:rsidR="00342676" w:rsidRPr="00FE5EDE" w:rsidRDefault="00342676">
          <w:pPr>
            <w:rPr>
              <w:rFonts w:cstheme="minorHAnsi"/>
            </w:rPr>
          </w:pPr>
        </w:p>
        <w:p w14:paraId="078D7975" w14:textId="77777777" w:rsidR="00342676" w:rsidRPr="00FE5EDE" w:rsidRDefault="00342676">
          <w:pPr>
            <w:rPr>
              <w:rFonts w:cstheme="minorHAnsi"/>
            </w:rPr>
          </w:pPr>
        </w:p>
        <w:p w14:paraId="078D7976" w14:textId="77777777" w:rsidR="00342676" w:rsidRPr="00FE5EDE" w:rsidRDefault="00342676">
          <w:pPr>
            <w:jc w:val="right"/>
            <w:rPr>
              <w:rFonts w:cstheme="minorHAnsi"/>
            </w:rPr>
          </w:pPr>
        </w:p>
        <w:p w14:paraId="078D7977" w14:textId="77777777" w:rsidR="00342676" w:rsidRPr="00FE5EDE" w:rsidRDefault="00342676">
          <w:pPr>
            <w:rPr>
              <w:rFonts w:cstheme="minorHAnsi"/>
            </w:rPr>
          </w:pPr>
        </w:p>
        <w:p w14:paraId="078D7978" w14:textId="77777777" w:rsidR="00342676" w:rsidRPr="00FE5EDE" w:rsidRDefault="00342676">
          <w:pPr>
            <w:rPr>
              <w:rFonts w:cstheme="minorHAnsi"/>
            </w:rPr>
            <w:sectPr w:rsidR="00342676" w:rsidRPr="00FE5EDE" w:rsidSect="00A24776">
              <w:headerReference w:type="default" r:id="rId14"/>
              <w:footerReference w:type="default" r:id="rId15"/>
              <w:pgSz w:w="12240" w:h="15840" w:code="1"/>
              <w:pgMar w:top="1440" w:right="1440" w:bottom="1440" w:left="1440" w:header="706" w:footer="288" w:gutter="0"/>
              <w:pgNumType w:fmt="lowerRoman" w:start="1"/>
              <w:cols w:space="708"/>
              <w:titlePg/>
              <w:docGrid w:linePitch="360"/>
            </w:sectPr>
          </w:pPr>
        </w:p>
        <w:p w14:paraId="078D7979" w14:textId="77777777" w:rsidR="00342676" w:rsidRPr="00FE5EDE" w:rsidRDefault="00993A73">
          <w:pPr>
            <w:pStyle w:val="CoverSubject"/>
          </w:pPr>
          <w:r w:rsidRPr="00FE5EDE">
            <w:lastRenderedPageBreak/>
            <w:t>Revision and Signoff Sheet</w:t>
          </w:r>
        </w:p>
        <w:p w14:paraId="6880D72D" w14:textId="77777777" w:rsidR="00A24776" w:rsidRPr="00FE5EDE" w:rsidRDefault="00A24776" w:rsidP="00A24776">
          <w:pPr>
            <w:pStyle w:val="CoverHeading2"/>
          </w:pPr>
          <w:r w:rsidRPr="00FE5EDE">
            <w:t>Change Record</w:t>
          </w:r>
        </w:p>
        <w:tbl>
          <w:tblPr>
            <w:tblStyle w:val="TableGrid"/>
            <w:tblW w:w="9450" w:type="dxa"/>
            <w:tblLook w:val="0620" w:firstRow="1" w:lastRow="0" w:firstColumn="0" w:lastColumn="0" w:noHBand="1" w:noVBand="1"/>
          </w:tblPr>
          <w:tblGrid>
            <w:gridCol w:w="1170"/>
            <w:gridCol w:w="2430"/>
            <w:gridCol w:w="1170"/>
            <w:gridCol w:w="4680"/>
          </w:tblGrid>
          <w:tr w:rsidR="00A24776" w:rsidRPr="00FE5EDE" w14:paraId="1EBE27CA" w14:textId="77777777" w:rsidTr="00A94E8F">
            <w:trPr>
              <w:cnfStyle w:val="100000000000" w:firstRow="1" w:lastRow="0" w:firstColumn="0" w:lastColumn="0" w:oddVBand="0" w:evenVBand="0" w:oddHBand="0" w:evenHBand="0" w:firstRowFirstColumn="0" w:firstRowLastColumn="0" w:lastRowFirstColumn="0" w:lastRowLastColumn="0"/>
            </w:trPr>
            <w:tc>
              <w:tcPr>
                <w:tcW w:w="1170" w:type="dxa"/>
              </w:tcPr>
              <w:p w14:paraId="31CBCFCF" w14:textId="77777777" w:rsidR="00A24776" w:rsidRPr="00FE5EDE" w:rsidRDefault="00A24776" w:rsidP="00A94E8F">
                <w:r w:rsidRPr="00FE5EDE">
                  <w:t>Date</w:t>
                </w:r>
              </w:p>
            </w:tc>
            <w:tc>
              <w:tcPr>
                <w:tcW w:w="2430" w:type="dxa"/>
              </w:tcPr>
              <w:p w14:paraId="72F018B4" w14:textId="77777777" w:rsidR="00A24776" w:rsidRPr="00FE5EDE" w:rsidRDefault="00A24776" w:rsidP="00A94E8F">
                <w:r w:rsidRPr="00FE5EDE">
                  <w:t>Author</w:t>
                </w:r>
              </w:p>
            </w:tc>
            <w:tc>
              <w:tcPr>
                <w:tcW w:w="1170" w:type="dxa"/>
              </w:tcPr>
              <w:p w14:paraId="7FF0AFCB" w14:textId="77777777" w:rsidR="00A24776" w:rsidRPr="00FE5EDE" w:rsidRDefault="00A24776" w:rsidP="00A94E8F">
                <w:r w:rsidRPr="00FE5EDE">
                  <w:t>Version</w:t>
                </w:r>
              </w:p>
            </w:tc>
            <w:tc>
              <w:tcPr>
                <w:tcW w:w="4680" w:type="dxa"/>
              </w:tcPr>
              <w:p w14:paraId="4F94E912" w14:textId="77777777" w:rsidR="00A24776" w:rsidRPr="00FE5EDE" w:rsidRDefault="00A24776" w:rsidP="00A94E8F">
                <w:r w:rsidRPr="00FE5EDE">
                  <w:t>Change Reference</w:t>
                </w:r>
              </w:p>
            </w:tc>
          </w:tr>
          <w:tr w:rsidR="00A24776" w:rsidRPr="00FE5EDE" w14:paraId="7F905BFB" w14:textId="77777777" w:rsidTr="00A94E8F">
            <w:tc>
              <w:tcPr>
                <w:tcW w:w="1170" w:type="dxa"/>
              </w:tcPr>
              <w:p w14:paraId="00093878" w14:textId="6AFE846A" w:rsidR="00A24776" w:rsidRPr="00FE5EDE" w:rsidRDefault="00A24776" w:rsidP="00A94E8F">
                <w:pPr>
                  <w:rPr>
                    <w:rStyle w:val="StyleLatinSegoeUI10pt"/>
                  </w:rPr>
                </w:pPr>
              </w:p>
            </w:tc>
            <w:tc>
              <w:tcPr>
                <w:tcW w:w="2430" w:type="dxa"/>
              </w:tcPr>
              <w:p w14:paraId="7CC7FD07" w14:textId="10962462" w:rsidR="00A24776" w:rsidRPr="00FE5EDE" w:rsidRDefault="00A24776" w:rsidP="00A94E8F">
                <w:pPr>
                  <w:rPr>
                    <w:rStyle w:val="StyleLatinSegoeUI10pt"/>
                  </w:rPr>
                </w:pPr>
              </w:p>
            </w:tc>
            <w:tc>
              <w:tcPr>
                <w:tcW w:w="1170" w:type="dxa"/>
              </w:tcPr>
              <w:p w14:paraId="1F42E08B" w14:textId="2F0C93FD" w:rsidR="00A24776" w:rsidRPr="00FE5EDE" w:rsidRDefault="00A24776" w:rsidP="00A94E8F">
                <w:pPr>
                  <w:rPr>
                    <w:rStyle w:val="StyleLatinSegoeUI10pt"/>
                  </w:rPr>
                </w:pPr>
              </w:p>
            </w:tc>
            <w:tc>
              <w:tcPr>
                <w:tcW w:w="4680" w:type="dxa"/>
              </w:tcPr>
              <w:p w14:paraId="63AD0471" w14:textId="20C48AC6" w:rsidR="00A24776" w:rsidRPr="00FE5EDE" w:rsidRDefault="00A24776" w:rsidP="00A94E8F">
                <w:pPr>
                  <w:rPr>
                    <w:rStyle w:val="StyleLatinSegoeUI10pt"/>
                  </w:rPr>
                </w:pPr>
              </w:p>
            </w:tc>
          </w:tr>
          <w:tr w:rsidR="00A24776" w:rsidRPr="00FE5EDE" w14:paraId="0AA68A76" w14:textId="77777777" w:rsidTr="00A94E8F">
            <w:tc>
              <w:tcPr>
                <w:tcW w:w="1170" w:type="dxa"/>
              </w:tcPr>
              <w:p w14:paraId="6025B2D4" w14:textId="445251B5" w:rsidR="00A24776" w:rsidRPr="00FE5EDE" w:rsidRDefault="00A24776" w:rsidP="00A94E8F">
                <w:pPr>
                  <w:rPr>
                    <w:rStyle w:val="StyleLatinSegoeUI10pt"/>
                  </w:rPr>
                </w:pPr>
              </w:p>
            </w:tc>
            <w:tc>
              <w:tcPr>
                <w:tcW w:w="2430" w:type="dxa"/>
              </w:tcPr>
              <w:p w14:paraId="214A5897" w14:textId="1AB8F316" w:rsidR="00A24776" w:rsidRPr="00FE5EDE" w:rsidRDefault="00A24776" w:rsidP="00A94E8F">
                <w:pPr>
                  <w:rPr>
                    <w:rStyle w:val="StyleLatinSegoeUI10pt"/>
                  </w:rPr>
                </w:pPr>
              </w:p>
            </w:tc>
            <w:tc>
              <w:tcPr>
                <w:tcW w:w="1170" w:type="dxa"/>
              </w:tcPr>
              <w:p w14:paraId="3C357013" w14:textId="1E6B701E" w:rsidR="00A24776" w:rsidRPr="00FE5EDE" w:rsidRDefault="00A24776" w:rsidP="00A94E8F">
                <w:pPr>
                  <w:rPr>
                    <w:rStyle w:val="StyleLatinSegoeUI10pt"/>
                  </w:rPr>
                </w:pPr>
              </w:p>
            </w:tc>
            <w:tc>
              <w:tcPr>
                <w:tcW w:w="4680" w:type="dxa"/>
              </w:tcPr>
              <w:p w14:paraId="69194CDC" w14:textId="412AB4EB" w:rsidR="00A24776" w:rsidRPr="00FE5EDE" w:rsidRDefault="00A24776" w:rsidP="00A94E8F">
                <w:pPr>
                  <w:rPr>
                    <w:rStyle w:val="StyleLatinSegoeUI10pt"/>
                  </w:rPr>
                </w:pPr>
              </w:p>
            </w:tc>
          </w:tr>
          <w:tr w:rsidR="00A24776" w:rsidRPr="00FE5EDE" w14:paraId="6092DFB2" w14:textId="77777777" w:rsidTr="00A94E8F">
            <w:tc>
              <w:tcPr>
                <w:tcW w:w="1170" w:type="dxa"/>
              </w:tcPr>
              <w:p w14:paraId="321A91FB" w14:textId="2F185004" w:rsidR="00A24776" w:rsidRPr="00FE5EDE" w:rsidRDefault="00A24776" w:rsidP="00DB47B9">
                <w:pPr>
                  <w:rPr>
                    <w:rStyle w:val="StyleLatinSegoeUI10pt"/>
                  </w:rPr>
                </w:pPr>
              </w:p>
            </w:tc>
            <w:tc>
              <w:tcPr>
                <w:tcW w:w="2430" w:type="dxa"/>
              </w:tcPr>
              <w:p w14:paraId="405F1E1B" w14:textId="16755A5D" w:rsidR="00A24776" w:rsidRPr="00FE5EDE" w:rsidRDefault="00A24776" w:rsidP="00A94E8F">
                <w:pPr>
                  <w:rPr>
                    <w:rStyle w:val="StyleLatinSegoeUI10pt"/>
                  </w:rPr>
                </w:pPr>
              </w:p>
            </w:tc>
            <w:tc>
              <w:tcPr>
                <w:tcW w:w="1170" w:type="dxa"/>
              </w:tcPr>
              <w:p w14:paraId="1C12B612" w14:textId="413E84B1" w:rsidR="00A24776" w:rsidRPr="00FE5EDE" w:rsidRDefault="00A24776" w:rsidP="00A94E8F">
                <w:pPr>
                  <w:rPr>
                    <w:rStyle w:val="StyleLatinSegoeUI10pt"/>
                  </w:rPr>
                </w:pPr>
              </w:p>
            </w:tc>
            <w:tc>
              <w:tcPr>
                <w:tcW w:w="4680" w:type="dxa"/>
              </w:tcPr>
              <w:p w14:paraId="14DF963A" w14:textId="251567DE" w:rsidR="00A24776" w:rsidRPr="00FE5EDE" w:rsidRDefault="00A24776" w:rsidP="00B93776">
                <w:pPr>
                  <w:rPr>
                    <w:rStyle w:val="StyleLatinSegoeUI10pt"/>
                  </w:rPr>
                </w:pPr>
              </w:p>
            </w:tc>
          </w:tr>
        </w:tbl>
        <w:p w14:paraId="7D9CAB71" w14:textId="77777777" w:rsidR="00A24776" w:rsidRPr="00FE5EDE" w:rsidRDefault="00A24776" w:rsidP="00A24776"/>
        <w:p w14:paraId="7E6A10F2" w14:textId="77777777" w:rsidR="00A24776" w:rsidRPr="00FE5EDE" w:rsidRDefault="00A24776" w:rsidP="00A24776">
          <w:pPr>
            <w:pStyle w:val="CoverHeading2"/>
          </w:pPr>
          <w:r w:rsidRPr="00FE5EDE">
            <w:t>Reviewers</w:t>
          </w:r>
        </w:p>
        <w:tbl>
          <w:tblPr>
            <w:tblStyle w:val="TableGrid"/>
            <w:tblW w:w="9450" w:type="dxa"/>
            <w:tblLook w:val="0620" w:firstRow="1" w:lastRow="0" w:firstColumn="0" w:lastColumn="0" w:noHBand="1" w:noVBand="1"/>
          </w:tblPr>
          <w:tblGrid>
            <w:gridCol w:w="2160"/>
            <w:gridCol w:w="2268"/>
            <w:gridCol w:w="2862"/>
            <w:gridCol w:w="2160"/>
          </w:tblGrid>
          <w:tr w:rsidR="00A24776" w:rsidRPr="00FE5EDE" w14:paraId="317F7363" w14:textId="77777777" w:rsidTr="00A94E8F">
            <w:trPr>
              <w:cnfStyle w:val="100000000000" w:firstRow="1" w:lastRow="0" w:firstColumn="0" w:lastColumn="0" w:oddVBand="0" w:evenVBand="0" w:oddHBand="0" w:evenHBand="0" w:firstRowFirstColumn="0" w:firstRowLastColumn="0" w:lastRowFirstColumn="0" w:lastRowLastColumn="0"/>
            </w:trPr>
            <w:tc>
              <w:tcPr>
                <w:tcW w:w="2160" w:type="dxa"/>
              </w:tcPr>
              <w:p w14:paraId="461920B4" w14:textId="77777777" w:rsidR="00A24776" w:rsidRPr="00FE5EDE" w:rsidRDefault="00A24776" w:rsidP="00A94E8F">
                <w:r w:rsidRPr="00FE5EDE">
                  <w:t>Name</w:t>
                </w:r>
              </w:p>
            </w:tc>
            <w:tc>
              <w:tcPr>
                <w:tcW w:w="2268" w:type="dxa"/>
              </w:tcPr>
              <w:p w14:paraId="4D087EEB" w14:textId="77777777" w:rsidR="00A24776" w:rsidRPr="00FE5EDE" w:rsidRDefault="00A24776" w:rsidP="00A94E8F">
                <w:r w:rsidRPr="00FE5EDE">
                  <w:t>Version Approved</w:t>
                </w:r>
              </w:p>
            </w:tc>
            <w:tc>
              <w:tcPr>
                <w:tcW w:w="2862" w:type="dxa"/>
              </w:tcPr>
              <w:p w14:paraId="59F9DBEE" w14:textId="77777777" w:rsidR="00A24776" w:rsidRPr="00FE5EDE" w:rsidRDefault="00A24776" w:rsidP="00A94E8F">
                <w:r w:rsidRPr="00FE5EDE">
                  <w:t>Position</w:t>
                </w:r>
              </w:p>
            </w:tc>
            <w:tc>
              <w:tcPr>
                <w:tcW w:w="2160" w:type="dxa"/>
              </w:tcPr>
              <w:p w14:paraId="61771C24" w14:textId="77777777" w:rsidR="00A24776" w:rsidRPr="00FE5EDE" w:rsidRDefault="00A24776" w:rsidP="00A94E8F">
                <w:r w:rsidRPr="00FE5EDE">
                  <w:t>Date</w:t>
                </w:r>
              </w:p>
            </w:tc>
          </w:tr>
          <w:tr w:rsidR="00A24776" w:rsidRPr="00FE5EDE" w14:paraId="106BD948" w14:textId="77777777" w:rsidTr="00A94E8F">
            <w:tc>
              <w:tcPr>
                <w:tcW w:w="2160" w:type="dxa"/>
              </w:tcPr>
              <w:p w14:paraId="017A5C6F" w14:textId="1596462D" w:rsidR="00A24776" w:rsidRPr="00FE5EDE" w:rsidRDefault="00A24776" w:rsidP="00A94E8F">
                <w:pPr>
                  <w:rPr>
                    <w:rStyle w:val="StyleLatinSegoeUI10pt"/>
                  </w:rPr>
                </w:pPr>
              </w:p>
            </w:tc>
            <w:tc>
              <w:tcPr>
                <w:tcW w:w="2268" w:type="dxa"/>
              </w:tcPr>
              <w:p w14:paraId="4E38BC08" w14:textId="77777777" w:rsidR="00A24776" w:rsidRPr="00FE5EDE" w:rsidRDefault="00A24776" w:rsidP="00A94E8F">
                <w:pPr>
                  <w:rPr>
                    <w:rStyle w:val="StyleLatinSegoeUI10pt"/>
                  </w:rPr>
                </w:pPr>
              </w:p>
            </w:tc>
            <w:tc>
              <w:tcPr>
                <w:tcW w:w="2862" w:type="dxa"/>
              </w:tcPr>
              <w:p w14:paraId="7192511A" w14:textId="5D3356D0" w:rsidR="00A24776" w:rsidRPr="00FE5EDE" w:rsidRDefault="00A24776" w:rsidP="00A94E8F">
                <w:pPr>
                  <w:rPr>
                    <w:rStyle w:val="StyleLatinSegoeUI10pt"/>
                  </w:rPr>
                </w:pPr>
              </w:p>
            </w:tc>
            <w:tc>
              <w:tcPr>
                <w:tcW w:w="2160" w:type="dxa"/>
              </w:tcPr>
              <w:p w14:paraId="153E41B7" w14:textId="77777777" w:rsidR="00A24776" w:rsidRPr="00FE5EDE" w:rsidRDefault="00A24776" w:rsidP="00A94E8F">
                <w:pPr>
                  <w:rPr>
                    <w:rStyle w:val="StyleLatinSegoeUI10pt"/>
                  </w:rPr>
                </w:pPr>
              </w:p>
            </w:tc>
          </w:tr>
          <w:tr w:rsidR="00A24776" w:rsidRPr="00FE5EDE" w14:paraId="3A629A88" w14:textId="77777777" w:rsidTr="00A94E8F">
            <w:tc>
              <w:tcPr>
                <w:tcW w:w="2160" w:type="dxa"/>
              </w:tcPr>
              <w:p w14:paraId="147B63CB" w14:textId="7598D1B2" w:rsidR="00A24776" w:rsidRPr="00FE5EDE" w:rsidRDefault="00A24776" w:rsidP="00A94E8F">
                <w:pPr>
                  <w:rPr>
                    <w:rStyle w:val="StyleLatinSegoeUI10pt"/>
                  </w:rPr>
                </w:pPr>
              </w:p>
            </w:tc>
            <w:tc>
              <w:tcPr>
                <w:tcW w:w="2268" w:type="dxa"/>
              </w:tcPr>
              <w:p w14:paraId="5CB024E8" w14:textId="77777777" w:rsidR="00A24776" w:rsidRPr="00FE5EDE" w:rsidRDefault="00A24776" w:rsidP="00A94E8F">
                <w:pPr>
                  <w:rPr>
                    <w:rStyle w:val="StyleLatinSegoeUI10pt"/>
                  </w:rPr>
                </w:pPr>
              </w:p>
            </w:tc>
            <w:tc>
              <w:tcPr>
                <w:tcW w:w="2862" w:type="dxa"/>
              </w:tcPr>
              <w:p w14:paraId="6C84C107" w14:textId="410EF34E" w:rsidR="00A24776" w:rsidRPr="00FE5EDE" w:rsidRDefault="00A24776" w:rsidP="00A94E8F">
                <w:pPr>
                  <w:rPr>
                    <w:rStyle w:val="StyleLatinSegoeUI10pt"/>
                  </w:rPr>
                </w:pPr>
              </w:p>
            </w:tc>
            <w:tc>
              <w:tcPr>
                <w:tcW w:w="2160" w:type="dxa"/>
              </w:tcPr>
              <w:p w14:paraId="3BEE2733" w14:textId="77777777" w:rsidR="00A24776" w:rsidRPr="00FE5EDE" w:rsidRDefault="00A24776" w:rsidP="00A94E8F">
                <w:pPr>
                  <w:rPr>
                    <w:rStyle w:val="StyleLatinSegoeUI10pt"/>
                  </w:rPr>
                </w:pPr>
              </w:p>
            </w:tc>
          </w:tr>
          <w:tr w:rsidR="00A24776" w:rsidRPr="00FE5EDE" w14:paraId="4A295351" w14:textId="77777777" w:rsidTr="00A94E8F">
            <w:tc>
              <w:tcPr>
                <w:tcW w:w="2160" w:type="dxa"/>
              </w:tcPr>
              <w:p w14:paraId="73CF266D" w14:textId="72BEE783" w:rsidR="00A24776" w:rsidRPr="00FE5EDE" w:rsidRDefault="00A24776" w:rsidP="00A94E8F">
                <w:pPr>
                  <w:rPr>
                    <w:rStyle w:val="StyleLatinSegoeUI10pt"/>
                  </w:rPr>
                </w:pPr>
              </w:p>
            </w:tc>
            <w:tc>
              <w:tcPr>
                <w:tcW w:w="2268" w:type="dxa"/>
              </w:tcPr>
              <w:p w14:paraId="6D020753" w14:textId="77777777" w:rsidR="00A24776" w:rsidRPr="00FE5EDE" w:rsidRDefault="00A24776" w:rsidP="00A94E8F">
                <w:pPr>
                  <w:rPr>
                    <w:rStyle w:val="StyleLatinSegoeUI10pt"/>
                  </w:rPr>
                </w:pPr>
              </w:p>
            </w:tc>
            <w:tc>
              <w:tcPr>
                <w:tcW w:w="2862" w:type="dxa"/>
              </w:tcPr>
              <w:p w14:paraId="01DFF25E" w14:textId="02B19C1E" w:rsidR="00A24776" w:rsidRPr="00FE5EDE" w:rsidRDefault="00A24776" w:rsidP="00A94E8F">
                <w:pPr>
                  <w:rPr>
                    <w:rStyle w:val="StyleLatinSegoeUI10pt"/>
                  </w:rPr>
                </w:pPr>
              </w:p>
            </w:tc>
            <w:tc>
              <w:tcPr>
                <w:tcW w:w="2160" w:type="dxa"/>
              </w:tcPr>
              <w:p w14:paraId="0761B354" w14:textId="77777777" w:rsidR="00A24776" w:rsidRPr="00FE5EDE" w:rsidRDefault="00A24776" w:rsidP="00A94E8F">
                <w:pPr>
                  <w:rPr>
                    <w:rStyle w:val="StyleLatinSegoeUI10pt"/>
                  </w:rPr>
                </w:pPr>
              </w:p>
            </w:tc>
          </w:tr>
        </w:tbl>
        <w:p w14:paraId="2E6E24EE" w14:textId="77777777" w:rsidR="00A24776" w:rsidRPr="00FE5EDE" w:rsidRDefault="00A24776" w:rsidP="00A24776">
          <w:pPr>
            <w:pStyle w:val="TableText"/>
          </w:pPr>
        </w:p>
        <w:p w14:paraId="078D79A5" w14:textId="77777777" w:rsidR="00342676" w:rsidRPr="00FE5EDE" w:rsidRDefault="00342676"/>
        <w:p w14:paraId="078D79A6" w14:textId="77777777" w:rsidR="00342676" w:rsidRPr="00FE5EDE" w:rsidRDefault="00342676">
          <w:pPr>
            <w:pStyle w:val="Bullet1"/>
            <w:numPr>
              <w:ilvl w:val="0"/>
              <w:numId w:val="0"/>
            </w:numPr>
          </w:pPr>
        </w:p>
        <w:p w14:paraId="1F4C2EB8" w14:textId="77777777" w:rsidR="006F4313" w:rsidRPr="00FE5EDE" w:rsidRDefault="00993A73" w:rsidP="006F4313">
          <w:pPr>
            <w:pStyle w:val="CoverSubject"/>
            <w:rPr>
              <w:rStyle w:val="StyleLatinSegoeUI10pt"/>
            </w:rPr>
          </w:pPr>
          <w:r w:rsidRPr="00FE5EDE">
            <w:br w:type="page"/>
          </w:r>
        </w:p>
        <w:sdt>
          <w:sdtPr>
            <w:rPr>
              <w:rFonts w:eastAsiaTheme="minorEastAsia"/>
              <w:color w:val="auto"/>
              <w:spacing w:val="0"/>
              <w:sz w:val="22"/>
              <w:szCs w:val="22"/>
            </w:rPr>
            <w:id w:val="-763607484"/>
            <w:docPartObj>
              <w:docPartGallery w:val="Table of Contents"/>
              <w:docPartUnique/>
            </w:docPartObj>
          </w:sdtPr>
          <w:sdtEndPr>
            <w:rPr>
              <w:b/>
              <w:bCs/>
              <w:noProof/>
            </w:rPr>
          </w:sdtEndPr>
          <w:sdtContent>
            <w:p w14:paraId="48A8FD5E" w14:textId="15012D97" w:rsidR="006F4313" w:rsidRDefault="006F4313">
              <w:pPr>
                <w:pStyle w:val="TOCHeading"/>
              </w:pPr>
              <w:r>
                <w:t>Table of Contents</w:t>
              </w:r>
            </w:p>
            <w:p w14:paraId="1B886420" w14:textId="77777777" w:rsidR="00F13F26" w:rsidRDefault="006F4313">
              <w:pPr>
                <w:pStyle w:val="TOC1"/>
                <w:rPr>
                  <w:rFonts w:asciiTheme="minorHAnsi" w:hAnsiTheme="minorHAnsi"/>
                  <w:sz w:val="22"/>
                </w:rPr>
              </w:pPr>
              <w:r>
                <w:fldChar w:fldCharType="begin"/>
              </w:r>
              <w:r>
                <w:instrText xml:space="preserve"> TOC \o "1-3" \h \z \u </w:instrText>
              </w:r>
              <w:r>
                <w:fldChar w:fldCharType="separate"/>
              </w:r>
              <w:hyperlink w:anchor="_Toc399396161" w:history="1">
                <w:r w:rsidR="00F13F26" w:rsidRPr="00E07D09">
                  <w:rPr>
                    <w:rStyle w:val="Hyperlink"/>
                  </w:rPr>
                  <w:t>1</w:t>
                </w:r>
                <w:r w:rsidR="00F13F26">
                  <w:rPr>
                    <w:rFonts w:asciiTheme="minorHAnsi" w:hAnsiTheme="minorHAnsi"/>
                    <w:sz w:val="22"/>
                  </w:rPr>
                  <w:tab/>
                </w:r>
                <w:r w:rsidR="00F13F26" w:rsidRPr="00E07D09">
                  <w:rPr>
                    <w:rStyle w:val="Hyperlink"/>
                  </w:rPr>
                  <w:t>Overview on the solution design</w:t>
                </w:r>
                <w:r w:rsidR="00F13F26">
                  <w:rPr>
                    <w:webHidden/>
                  </w:rPr>
                  <w:tab/>
                </w:r>
                <w:r w:rsidR="00F13F26">
                  <w:rPr>
                    <w:webHidden/>
                  </w:rPr>
                  <w:fldChar w:fldCharType="begin"/>
                </w:r>
                <w:r w:rsidR="00F13F26">
                  <w:rPr>
                    <w:webHidden/>
                  </w:rPr>
                  <w:instrText xml:space="preserve"> PAGEREF _Toc399396161 \h </w:instrText>
                </w:r>
                <w:r w:rsidR="00F13F26">
                  <w:rPr>
                    <w:webHidden/>
                  </w:rPr>
                </w:r>
                <w:r w:rsidR="00F13F26">
                  <w:rPr>
                    <w:webHidden/>
                  </w:rPr>
                  <w:fldChar w:fldCharType="separate"/>
                </w:r>
                <w:r w:rsidR="00F13F26">
                  <w:rPr>
                    <w:webHidden/>
                  </w:rPr>
                  <w:t>6</w:t>
                </w:r>
                <w:r w:rsidR="00F13F26">
                  <w:rPr>
                    <w:webHidden/>
                  </w:rPr>
                  <w:fldChar w:fldCharType="end"/>
                </w:r>
              </w:hyperlink>
            </w:p>
            <w:p w14:paraId="5A75E455" w14:textId="77777777" w:rsidR="00F13F26" w:rsidRDefault="00ED1F12">
              <w:pPr>
                <w:pStyle w:val="TOC2"/>
                <w:rPr>
                  <w:rFonts w:asciiTheme="minorHAnsi" w:hAnsiTheme="minorHAnsi"/>
                  <w:noProof/>
                  <w:sz w:val="22"/>
                </w:rPr>
              </w:pPr>
              <w:hyperlink w:anchor="_Toc399396162" w:history="1">
                <w:r w:rsidR="00F13F26" w:rsidRPr="00E07D09">
                  <w:rPr>
                    <w:rStyle w:val="Hyperlink"/>
                    <w:noProof/>
                  </w:rPr>
                  <w:t>1.1</w:t>
                </w:r>
                <w:r w:rsidR="00F13F26">
                  <w:rPr>
                    <w:rFonts w:asciiTheme="minorHAnsi" w:hAnsiTheme="minorHAnsi"/>
                    <w:noProof/>
                    <w:sz w:val="22"/>
                  </w:rPr>
                  <w:tab/>
                </w:r>
                <w:r w:rsidR="00F13F26" w:rsidRPr="00E07D09">
                  <w:rPr>
                    <w:rStyle w:val="Hyperlink"/>
                    <w:noProof/>
                  </w:rPr>
                  <w:t>Business requirements</w:t>
                </w:r>
                <w:r w:rsidR="00F13F26">
                  <w:rPr>
                    <w:noProof/>
                    <w:webHidden/>
                  </w:rPr>
                  <w:tab/>
                </w:r>
                <w:r w:rsidR="00F13F26">
                  <w:rPr>
                    <w:noProof/>
                    <w:webHidden/>
                  </w:rPr>
                  <w:fldChar w:fldCharType="begin"/>
                </w:r>
                <w:r w:rsidR="00F13F26">
                  <w:rPr>
                    <w:noProof/>
                    <w:webHidden/>
                  </w:rPr>
                  <w:instrText xml:space="preserve"> PAGEREF _Toc399396162 \h </w:instrText>
                </w:r>
                <w:r w:rsidR="00F13F26">
                  <w:rPr>
                    <w:noProof/>
                    <w:webHidden/>
                  </w:rPr>
                </w:r>
                <w:r w:rsidR="00F13F26">
                  <w:rPr>
                    <w:noProof/>
                    <w:webHidden/>
                  </w:rPr>
                  <w:fldChar w:fldCharType="separate"/>
                </w:r>
                <w:r w:rsidR="00F13F26">
                  <w:rPr>
                    <w:noProof/>
                    <w:webHidden/>
                  </w:rPr>
                  <w:t>6</w:t>
                </w:r>
                <w:r w:rsidR="00F13F26">
                  <w:rPr>
                    <w:noProof/>
                    <w:webHidden/>
                  </w:rPr>
                  <w:fldChar w:fldCharType="end"/>
                </w:r>
              </w:hyperlink>
            </w:p>
            <w:p w14:paraId="77C5805E" w14:textId="77777777" w:rsidR="00F13F26" w:rsidRDefault="00ED1F12">
              <w:pPr>
                <w:pStyle w:val="TOC2"/>
                <w:rPr>
                  <w:rFonts w:asciiTheme="minorHAnsi" w:hAnsiTheme="minorHAnsi"/>
                  <w:noProof/>
                  <w:sz w:val="22"/>
                </w:rPr>
              </w:pPr>
              <w:hyperlink w:anchor="_Toc399396163" w:history="1">
                <w:r w:rsidR="00F13F26" w:rsidRPr="00E07D09">
                  <w:rPr>
                    <w:rStyle w:val="Hyperlink"/>
                    <w:noProof/>
                  </w:rPr>
                  <w:t>1.2</w:t>
                </w:r>
                <w:r w:rsidR="00F13F26">
                  <w:rPr>
                    <w:rFonts w:asciiTheme="minorHAnsi" w:hAnsiTheme="minorHAnsi"/>
                    <w:noProof/>
                    <w:sz w:val="22"/>
                  </w:rPr>
                  <w:tab/>
                </w:r>
                <w:r w:rsidR="00F13F26" w:rsidRPr="00E07D09">
                  <w:rPr>
                    <w:rStyle w:val="Hyperlink"/>
                    <w:noProof/>
                  </w:rPr>
                  <w:t>Applications in Dedicated farm</w:t>
                </w:r>
                <w:r w:rsidR="00F13F26">
                  <w:rPr>
                    <w:noProof/>
                    <w:webHidden/>
                  </w:rPr>
                  <w:tab/>
                </w:r>
                <w:r w:rsidR="00F13F26">
                  <w:rPr>
                    <w:noProof/>
                    <w:webHidden/>
                  </w:rPr>
                  <w:fldChar w:fldCharType="begin"/>
                </w:r>
                <w:r w:rsidR="00F13F26">
                  <w:rPr>
                    <w:noProof/>
                    <w:webHidden/>
                  </w:rPr>
                  <w:instrText xml:space="preserve"> PAGEREF _Toc399396163 \h </w:instrText>
                </w:r>
                <w:r w:rsidR="00F13F26">
                  <w:rPr>
                    <w:noProof/>
                    <w:webHidden/>
                  </w:rPr>
                </w:r>
                <w:r w:rsidR="00F13F26">
                  <w:rPr>
                    <w:noProof/>
                    <w:webHidden/>
                  </w:rPr>
                  <w:fldChar w:fldCharType="separate"/>
                </w:r>
                <w:r w:rsidR="00F13F26">
                  <w:rPr>
                    <w:noProof/>
                    <w:webHidden/>
                  </w:rPr>
                  <w:t>6</w:t>
                </w:r>
                <w:r w:rsidR="00F13F26">
                  <w:rPr>
                    <w:noProof/>
                    <w:webHidden/>
                  </w:rPr>
                  <w:fldChar w:fldCharType="end"/>
                </w:r>
              </w:hyperlink>
            </w:p>
            <w:p w14:paraId="6EDAA123" w14:textId="77777777" w:rsidR="00F13F26" w:rsidRDefault="00ED1F12">
              <w:pPr>
                <w:pStyle w:val="TOC2"/>
                <w:rPr>
                  <w:rFonts w:asciiTheme="minorHAnsi" w:hAnsiTheme="minorHAnsi"/>
                  <w:noProof/>
                  <w:sz w:val="22"/>
                </w:rPr>
              </w:pPr>
              <w:hyperlink w:anchor="_Toc399396164" w:history="1">
                <w:r w:rsidR="00F13F26" w:rsidRPr="00E07D09">
                  <w:rPr>
                    <w:rStyle w:val="Hyperlink"/>
                    <w:noProof/>
                  </w:rPr>
                  <w:t>1.3</w:t>
                </w:r>
                <w:r w:rsidR="00F13F26">
                  <w:rPr>
                    <w:rFonts w:asciiTheme="minorHAnsi" w:hAnsiTheme="minorHAnsi"/>
                    <w:noProof/>
                    <w:sz w:val="22"/>
                  </w:rPr>
                  <w:tab/>
                </w:r>
                <w:r w:rsidR="00F13F26" w:rsidRPr="00E07D09">
                  <w:rPr>
                    <w:rStyle w:val="Hyperlink"/>
                    <w:noProof/>
                  </w:rPr>
                  <w:t>vNext transition plan status</w:t>
                </w:r>
                <w:r w:rsidR="00F13F26">
                  <w:rPr>
                    <w:noProof/>
                    <w:webHidden/>
                  </w:rPr>
                  <w:tab/>
                </w:r>
                <w:r w:rsidR="00F13F26">
                  <w:rPr>
                    <w:noProof/>
                    <w:webHidden/>
                  </w:rPr>
                  <w:fldChar w:fldCharType="begin"/>
                </w:r>
                <w:r w:rsidR="00F13F26">
                  <w:rPr>
                    <w:noProof/>
                    <w:webHidden/>
                  </w:rPr>
                  <w:instrText xml:space="preserve"> PAGEREF _Toc399396164 \h </w:instrText>
                </w:r>
                <w:r w:rsidR="00F13F26">
                  <w:rPr>
                    <w:noProof/>
                    <w:webHidden/>
                  </w:rPr>
                </w:r>
                <w:r w:rsidR="00F13F26">
                  <w:rPr>
                    <w:noProof/>
                    <w:webHidden/>
                  </w:rPr>
                  <w:fldChar w:fldCharType="separate"/>
                </w:r>
                <w:r w:rsidR="00F13F26">
                  <w:rPr>
                    <w:noProof/>
                    <w:webHidden/>
                  </w:rPr>
                  <w:t>6</w:t>
                </w:r>
                <w:r w:rsidR="00F13F26">
                  <w:rPr>
                    <w:noProof/>
                    <w:webHidden/>
                  </w:rPr>
                  <w:fldChar w:fldCharType="end"/>
                </w:r>
              </w:hyperlink>
            </w:p>
            <w:p w14:paraId="5464B9D1" w14:textId="77777777" w:rsidR="00F13F26" w:rsidRDefault="00ED1F12">
              <w:pPr>
                <w:pStyle w:val="TOC2"/>
                <w:rPr>
                  <w:rFonts w:asciiTheme="minorHAnsi" w:hAnsiTheme="minorHAnsi"/>
                  <w:noProof/>
                  <w:sz w:val="22"/>
                </w:rPr>
              </w:pPr>
              <w:hyperlink w:anchor="_Toc399396165" w:history="1">
                <w:r w:rsidR="00F13F26" w:rsidRPr="00E07D09">
                  <w:rPr>
                    <w:rStyle w:val="Hyperlink"/>
                    <w:noProof/>
                  </w:rPr>
                  <w:t>1.4</w:t>
                </w:r>
                <w:r w:rsidR="00F13F26">
                  <w:rPr>
                    <w:rFonts w:asciiTheme="minorHAnsi" w:hAnsiTheme="minorHAnsi"/>
                    <w:noProof/>
                    <w:sz w:val="22"/>
                  </w:rPr>
                  <w:tab/>
                </w:r>
                <w:r w:rsidR="00F13F26" w:rsidRPr="00E07D09">
                  <w:rPr>
                    <w:rStyle w:val="Hyperlink"/>
                    <w:noProof/>
                  </w:rPr>
                  <w:t>User interfaces</w:t>
                </w:r>
                <w:r w:rsidR="00F13F26">
                  <w:rPr>
                    <w:noProof/>
                    <w:webHidden/>
                  </w:rPr>
                  <w:tab/>
                </w:r>
                <w:r w:rsidR="00F13F26">
                  <w:rPr>
                    <w:noProof/>
                    <w:webHidden/>
                  </w:rPr>
                  <w:fldChar w:fldCharType="begin"/>
                </w:r>
                <w:r w:rsidR="00F13F26">
                  <w:rPr>
                    <w:noProof/>
                    <w:webHidden/>
                  </w:rPr>
                  <w:instrText xml:space="preserve"> PAGEREF _Toc399396165 \h </w:instrText>
                </w:r>
                <w:r w:rsidR="00F13F26">
                  <w:rPr>
                    <w:noProof/>
                    <w:webHidden/>
                  </w:rPr>
                </w:r>
                <w:r w:rsidR="00F13F26">
                  <w:rPr>
                    <w:noProof/>
                    <w:webHidden/>
                  </w:rPr>
                  <w:fldChar w:fldCharType="separate"/>
                </w:r>
                <w:r w:rsidR="00F13F26">
                  <w:rPr>
                    <w:noProof/>
                    <w:webHidden/>
                  </w:rPr>
                  <w:t>6</w:t>
                </w:r>
                <w:r w:rsidR="00F13F26">
                  <w:rPr>
                    <w:noProof/>
                    <w:webHidden/>
                  </w:rPr>
                  <w:fldChar w:fldCharType="end"/>
                </w:r>
              </w:hyperlink>
            </w:p>
            <w:p w14:paraId="37397BBD" w14:textId="77777777" w:rsidR="00F13F26" w:rsidRDefault="00ED1F12">
              <w:pPr>
                <w:pStyle w:val="TOC3"/>
                <w:tabs>
                  <w:tab w:val="left" w:pos="1100"/>
                  <w:tab w:val="right" w:leader="dot" w:pos="9350"/>
                </w:tabs>
                <w:rPr>
                  <w:rFonts w:asciiTheme="minorHAnsi" w:eastAsiaTheme="minorEastAsia" w:hAnsiTheme="minorHAnsi"/>
                  <w:noProof/>
                  <w:color w:val="auto"/>
                  <w:spacing w:val="0"/>
                  <w:sz w:val="22"/>
                  <w:szCs w:val="22"/>
                </w:rPr>
              </w:pPr>
              <w:hyperlink w:anchor="_Toc399396166" w:history="1">
                <w:r w:rsidR="00F13F26" w:rsidRPr="00E07D09">
                  <w:rPr>
                    <w:rStyle w:val="Hyperlink"/>
                    <w:noProof/>
                  </w:rPr>
                  <w:t>1.4.1</w:t>
                </w:r>
                <w:r w:rsidR="00F13F26">
                  <w:rPr>
                    <w:rFonts w:asciiTheme="minorHAnsi" w:eastAsiaTheme="minorEastAsia" w:hAnsiTheme="minorHAnsi"/>
                    <w:noProof/>
                    <w:color w:val="auto"/>
                    <w:spacing w:val="0"/>
                    <w:sz w:val="22"/>
                    <w:szCs w:val="22"/>
                  </w:rPr>
                  <w:tab/>
                </w:r>
                <w:r w:rsidR="00F13F26" w:rsidRPr="00E07D09">
                  <w:rPr>
                    <w:rStyle w:val="Hyperlink"/>
                    <w:noProof/>
                  </w:rPr>
                  <w:t>Portal user interface</w:t>
                </w:r>
                <w:r w:rsidR="00F13F26">
                  <w:rPr>
                    <w:noProof/>
                    <w:webHidden/>
                  </w:rPr>
                  <w:tab/>
                </w:r>
                <w:r w:rsidR="00F13F26">
                  <w:rPr>
                    <w:noProof/>
                    <w:webHidden/>
                  </w:rPr>
                  <w:fldChar w:fldCharType="begin"/>
                </w:r>
                <w:r w:rsidR="00F13F26">
                  <w:rPr>
                    <w:noProof/>
                    <w:webHidden/>
                  </w:rPr>
                  <w:instrText xml:space="preserve"> PAGEREF _Toc399396166 \h </w:instrText>
                </w:r>
                <w:r w:rsidR="00F13F26">
                  <w:rPr>
                    <w:noProof/>
                    <w:webHidden/>
                  </w:rPr>
                </w:r>
                <w:r w:rsidR="00F13F26">
                  <w:rPr>
                    <w:noProof/>
                    <w:webHidden/>
                  </w:rPr>
                  <w:fldChar w:fldCharType="separate"/>
                </w:r>
                <w:r w:rsidR="00F13F26">
                  <w:rPr>
                    <w:noProof/>
                    <w:webHidden/>
                  </w:rPr>
                  <w:t>6</w:t>
                </w:r>
                <w:r w:rsidR="00F13F26">
                  <w:rPr>
                    <w:noProof/>
                    <w:webHidden/>
                  </w:rPr>
                  <w:fldChar w:fldCharType="end"/>
                </w:r>
              </w:hyperlink>
            </w:p>
            <w:p w14:paraId="334CE252" w14:textId="77777777" w:rsidR="00F13F26" w:rsidRDefault="00ED1F12">
              <w:pPr>
                <w:pStyle w:val="TOC3"/>
                <w:tabs>
                  <w:tab w:val="left" w:pos="1100"/>
                  <w:tab w:val="right" w:leader="dot" w:pos="9350"/>
                </w:tabs>
                <w:rPr>
                  <w:rFonts w:asciiTheme="minorHAnsi" w:eastAsiaTheme="minorEastAsia" w:hAnsiTheme="minorHAnsi"/>
                  <w:noProof/>
                  <w:color w:val="auto"/>
                  <w:spacing w:val="0"/>
                  <w:sz w:val="22"/>
                  <w:szCs w:val="22"/>
                </w:rPr>
              </w:pPr>
              <w:hyperlink w:anchor="_Toc399396167" w:history="1">
                <w:r w:rsidR="00F13F26" w:rsidRPr="00E07D09">
                  <w:rPr>
                    <w:rStyle w:val="Hyperlink"/>
                    <w:noProof/>
                  </w:rPr>
                  <w:t>1.4.2</w:t>
                </w:r>
                <w:r w:rsidR="00F13F26">
                  <w:rPr>
                    <w:rFonts w:asciiTheme="minorHAnsi" w:eastAsiaTheme="minorEastAsia" w:hAnsiTheme="minorHAnsi"/>
                    <w:noProof/>
                    <w:color w:val="auto"/>
                    <w:spacing w:val="0"/>
                    <w:sz w:val="22"/>
                    <w:szCs w:val="22"/>
                  </w:rPr>
                  <w:tab/>
                </w:r>
                <w:r w:rsidR="00F13F26" w:rsidRPr="00E07D09">
                  <w:rPr>
                    <w:rStyle w:val="Hyperlink"/>
                    <w:noProof/>
                  </w:rPr>
                  <w:t>Collaboration site user interface</w:t>
                </w:r>
                <w:r w:rsidR="00F13F26">
                  <w:rPr>
                    <w:noProof/>
                    <w:webHidden/>
                  </w:rPr>
                  <w:tab/>
                </w:r>
                <w:r w:rsidR="00F13F26">
                  <w:rPr>
                    <w:noProof/>
                    <w:webHidden/>
                  </w:rPr>
                  <w:fldChar w:fldCharType="begin"/>
                </w:r>
                <w:r w:rsidR="00F13F26">
                  <w:rPr>
                    <w:noProof/>
                    <w:webHidden/>
                  </w:rPr>
                  <w:instrText xml:space="preserve"> PAGEREF _Toc399396167 \h </w:instrText>
                </w:r>
                <w:r w:rsidR="00F13F26">
                  <w:rPr>
                    <w:noProof/>
                    <w:webHidden/>
                  </w:rPr>
                </w:r>
                <w:r w:rsidR="00F13F26">
                  <w:rPr>
                    <w:noProof/>
                    <w:webHidden/>
                  </w:rPr>
                  <w:fldChar w:fldCharType="separate"/>
                </w:r>
                <w:r w:rsidR="00F13F26">
                  <w:rPr>
                    <w:noProof/>
                    <w:webHidden/>
                  </w:rPr>
                  <w:t>6</w:t>
                </w:r>
                <w:r w:rsidR="00F13F26">
                  <w:rPr>
                    <w:noProof/>
                    <w:webHidden/>
                  </w:rPr>
                  <w:fldChar w:fldCharType="end"/>
                </w:r>
              </w:hyperlink>
            </w:p>
            <w:p w14:paraId="27932368" w14:textId="77777777" w:rsidR="00F13F26" w:rsidRDefault="00ED1F12">
              <w:pPr>
                <w:pStyle w:val="TOC3"/>
                <w:tabs>
                  <w:tab w:val="left" w:pos="1100"/>
                  <w:tab w:val="right" w:leader="dot" w:pos="9350"/>
                </w:tabs>
                <w:rPr>
                  <w:rFonts w:asciiTheme="minorHAnsi" w:eastAsiaTheme="minorEastAsia" w:hAnsiTheme="minorHAnsi"/>
                  <w:noProof/>
                  <w:color w:val="auto"/>
                  <w:spacing w:val="0"/>
                  <w:sz w:val="22"/>
                  <w:szCs w:val="22"/>
                </w:rPr>
              </w:pPr>
              <w:hyperlink w:anchor="_Toc399396168" w:history="1">
                <w:r w:rsidR="00F13F26" w:rsidRPr="00E07D09">
                  <w:rPr>
                    <w:rStyle w:val="Hyperlink"/>
                    <w:noProof/>
                  </w:rPr>
                  <w:t>1.4.3</w:t>
                </w:r>
                <w:r w:rsidR="00F13F26">
                  <w:rPr>
                    <w:rFonts w:asciiTheme="minorHAnsi" w:eastAsiaTheme="minorEastAsia" w:hAnsiTheme="minorHAnsi"/>
                    <w:noProof/>
                    <w:color w:val="auto"/>
                    <w:spacing w:val="0"/>
                    <w:sz w:val="22"/>
                    <w:szCs w:val="22"/>
                  </w:rPr>
                  <w:tab/>
                </w:r>
                <w:r w:rsidR="00F13F26" w:rsidRPr="00E07D09">
                  <w:rPr>
                    <w:rStyle w:val="Hyperlink"/>
                    <w:noProof/>
                  </w:rPr>
                  <w:t>My site / One Drive for Business user interface</w:t>
                </w:r>
                <w:r w:rsidR="00F13F26">
                  <w:rPr>
                    <w:noProof/>
                    <w:webHidden/>
                  </w:rPr>
                  <w:tab/>
                </w:r>
                <w:r w:rsidR="00F13F26">
                  <w:rPr>
                    <w:noProof/>
                    <w:webHidden/>
                  </w:rPr>
                  <w:fldChar w:fldCharType="begin"/>
                </w:r>
                <w:r w:rsidR="00F13F26">
                  <w:rPr>
                    <w:noProof/>
                    <w:webHidden/>
                  </w:rPr>
                  <w:instrText xml:space="preserve"> PAGEREF _Toc399396168 \h </w:instrText>
                </w:r>
                <w:r w:rsidR="00F13F26">
                  <w:rPr>
                    <w:noProof/>
                    <w:webHidden/>
                  </w:rPr>
                </w:r>
                <w:r w:rsidR="00F13F26">
                  <w:rPr>
                    <w:noProof/>
                    <w:webHidden/>
                  </w:rPr>
                  <w:fldChar w:fldCharType="separate"/>
                </w:r>
                <w:r w:rsidR="00F13F26">
                  <w:rPr>
                    <w:noProof/>
                    <w:webHidden/>
                  </w:rPr>
                  <w:t>6</w:t>
                </w:r>
                <w:r w:rsidR="00F13F26">
                  <w:rPr>
                    <w:noProof/>
                    <w:webHidden/>
                  </w:rPr>
                  <w:fldChar w:fldCharType="end"/>
                </w:r>
              </w:hyperlink>
            </w:p>
            <w:p w14:paraId="52C2086C" w14:textId="77777777" w:rsidR="00F13F26" w:rsidRDefault="00ED1F12">
              <w:pPr>
                <w:pStyle w:val="TOC3"/>
                <w:tabs>
                  <w:tab w:val="left" w:pos="1100"/>
                  <w:tab w:val="right" w:leader="dot" w:pos="9350"/>
                </w:tabs>
                <w:rPr>
                  <w:rFonts w:asciiTheme="minorHAnsi" w:eastAsiaTheme="minorEastAsia" w:hAnsiTheme="minorHAnsi"/>
                  <w:noProof/>
                  <w:color w:val="auto"/>
                  <w:spacing w:val="0"/>
                  <w:sz w:val="22"/>
                  <w:szCs w:val="22"/>
                </w:rPr>
              </w:pPr>
              <w:hyperlink w:anchor="_Toc399396169" w:history="1">
                <w:r w:rsidR="00F13F26" w:rsidRPr="00E07D09">
                  <w:rPr>
                    <w:rStyle w:val="Hyperlink"/>
                    <w:noProof/>
                  </w:rPr>
                  <w:t>1.4.4</w:t>
                </w:r>
                <w:r w:rsidR="00F13F26">
                  <w:rPr>
                    <w:rFonts w:asciiTheme="minorHAnsi" w:eastAsiaTheme="minorEastAsia" w:hAnsiTheme="minorHAnsi"/>
                    <w:noProof/>
                    <w:color w:val="auto"/>
                    <w:spacing w:val="0"/>
                    <w:sz w:val="22"/>
                    <w:szCs w:val="22"/>
                  </w:rPr>
                  <w:tab/>
                </w:r>
                <w:r w:rsidR="00F13F26" w:rsidRPr="00E07D09">
                  <w:rPr>
                    <w:rStyle w:val="Hyperlink"/>
                    <w:noProof/>
                  </w:rPr>
                  <w:t>Partner application</w:t>
                </w:r>
                <w:r w:rsidR="00F13F26">
                  <w:rPr>
                    <w:noProof/>
                    <w:webHidden/>
                  </w:rPr>
                  <w:tab/>
                </w:r>
                <w:r w:rsidR="00F13F26">
                  <w:rPr>
                    <w:noProof/>
                    <w:webHidden/>
                  </w:rPr>
                  <w:fldChar w:fldCharType="begin"/>
                </w:r>
                <w:r w:rsidR="00F13F26">
                  <w:rPr>
                    <w:noProof/>
                    <w:webHidden/>
                  </w:rPr>
                  <w:instrText xml:space="preserve"> PAGEREF _Toc399396169 \h </w:instrText>
                </w:r>
                <w:r w:rsidR="00F13F26">
                  <w:rPr>
                    <w:noProof/>
                    <w:webHidden/>
                  </w:rPr>
                </w:r>
                <w:r w:rsidR="00F13F26">
                  <w:rPr>
                    <w:noProof/>
                    <w:webHidden/>
                  </w:rPr>
                  <w:fldChar w:fldCharType="separate"/>
                </w:r>
                <w:r w:rsidR="00F13F26">
                  <w:rPr>
                    <w:noProof/>
                    <w:webHidden/>
                  </w:rPr>
                  <w:t>7</w:t>
                </w:r>
                <w:r w:rsidR="00F13F26">
                  <w:rPr>
                    <w:noProof/>
                    <w:webHidden/>
                  </w:rPr>
                  <w:fldChar w:fldCharType="end"/>
                </w:r>
              </w:hyperlink>
            </w:p>
            <w:p w14:paraId="78CA078C" w14:textId="77777777" w:rsidR="00F13F26" w:rsidRDefault="00ED1F12">
              <w:pPr>
                <w:pStyle w:val="TOC1"/>
                <w:rPr>
                  <w:rFonts w:asciiTheme="minorHAnsi" w:hAnsiTheme="minorHAnsi"/>
                  <w:sz w:val="22"/>
                </w:rPr>
              </w:pPr>
              <w:hyperlink w:anchor="_Toc399396170" w:history="1">
                <w:r w:rsidR="00F13F26" w:rsidRPr="00E07D09">
                  <w:rPr>
                    <w:rStyle w:val="Hyperlink"/>
                  </w:rPr>
                  <w:t>2</w:t>
                </w:r>
                <w:r w:rsidR="00F13F26">
                  <w:rPr>
                    <w:rFonts w:asciiTheme="minorHAnsi" w:hAnsiTheme="minorHAnsi"/>
                    <w:sz w:val="22"/>
                  </w:rPr>
                  <w:tab/>
                </w:r>
                <w:r w:rsidR="00F13F26" w:rsidRPr="00E07D09">
                  <w:rPr>
                    <w:rStyle w:val="Hyperlink"/>
                  </w:rPr>
                  <w:t>Customizations based on scenario</w:t>
                </w:r>
                <w:r w:rsidR="00F13F26">
                  <w:rPr>
                    <w:webHidden/>
                  </w:rPr>
                  <w:tab/>
                </w:r>
                <w:r w:rsidR="00F13F26">
                  <w:rPr>
                    <w:webHidden/>
                  </w:rPr>
                  <w:fldChar w:fldCharType="begin"/>
                </w:r>
                <w:r w:rsidR="00F13F26">
                  <w:rPr>
                    <w:webHidden/>
                  </w:rPr>
                  <w:instrText xml:space="preserve"> PAGEREF _Toc399396170 \h </w:instrText>
                </w:r>
                <w:r w:rsidR="00F13F26">
                  <w:rPr>
                    <w:webHidden/>
                  </w:rPr>
                </w:r>
                <w:r w:rsidR="00F13F26">
                  <w:rPr>
                    <w:webHidden/>
                  </w:rPr>
                  <w:fldChar w:fldCharType="separate"/>
                </w:r>
                <w:r w:rsidR="00F13F26">
                  <w:rPr>
                    <w:webHidden/>
                  </w:rPr>
                  <w:t>7</w:t>
                </w:r>
                <w:r w:rsidR="00F13F26">
                  <w:rPr>
                    <w:webHidden/>
                  </w:rPr>
                  <w:fldChar w:fldCharType="end"/>
                </w:r>
              </w:hyperlink>
            </w:p>
            <w:p w14:paraId="799090C6" w14:textId="77777777" w:rsidR="00F13F26" w:rsidRDefault="00ED1F12">
              <w:pPr>
                <w:pStyle w:val="TOC2"/>
                <w:rPr>
                  <w:rFonts w:asciiTheme="minorHAnsi" w:hAnsiTheme="minorHAnsi"/>
                  <w:noProof/>
                  <w:sz w:val="22"/>
                </w:rPr>
              </w:pPr>
              <w:hyperlink w:anchor="_Toc399396171" w:history="1">
                <w:r w:rsidR="00F13F26" w:rsidRPr="00E07D09">
                  <w:rPr>
                    <w:rStyle w:val="Hyperlink"/>
                    <w:noProof/>
                  </w:rPr>
                  <w:t>2.1</w:t>
                </w:r>
                <w:r w:rsidR="00F13F26">
                  <w:rPr>
                    <w:rFonts w:asciiTheme="minorHAnsi" w:hAnsiTheme="minorHAnsi"/>
                    <w:noProof/>
                    <w:sz w:val="22"/>
                  </w:rPr>
                  <w:tab/>
                </w:r>
                <w:r w:rsidR="00F13F26" w:rsidRPr="00E07D09">
                  <w:rPr>
                    <w:rStyle w:val="Hyperlink"/>
                    <w:noProof/>
                  </w:rPr>
                  <w:t>Provisioning</w:t>
                </w:r>
                <w:r w:rsidR="00F13F26">
                  <w:rPr>
                    <w:noProof/>
                    <w:webHidden/>
                  </w:rPr>
                  <w:tab/>
                </w:r>
                <w:r w:rsidR="00F13F26">
                  <w:rPr>
                    <w:noProof/>
                    <w:webHidden/>
                  </w:rPr>
                  <w:fldChar w:fldCharType="begin"/>
                </w:r>
                <w:r w:rsidR="00F13F26">
                  <w:rPr>
                    <w:noProof/>
                    <w:webHidden/>
                  </w:rPr>
                  <w:instrText xml:space="preserve"> PAGEREF _Toc399396171 \h </w:instrText>
                </w:r>
                <w:r w:rsidR="00F13F26">
                  <w:rPr>
                    <w:noProof/>
                    <w:webHidden/>
                  </w:rPr>
                </w:r>
                <w:r w:rsidR="00F13F26">
                  <w:rPr>
                    <w:noProof/>
                    <w:webHidden/>
                  </w:rPr>
                  <w:fldChar w:fldCharType="separate"/>
                </w:r>
                <w:r w:rsidR="00F13F26">
                  <w:rPr>
                    <w:noProof/>
                    <w:webHidden/>
                  </w:rPr>
                  <w:t>7</w:t>
                </w:r>
                <w:r w:rsidR="00F13F26">
                  <w:rPr>
                    <w:noProof/>
                    <w:webHidden/>
                  </w:rPr>
                  <w:fldChar w:fldCharType="end"/>
                </w:r>
              </w:hyperlink>
            </w:p>
            <w:p w14:paraId="3A0EF324" w14:textId="77777777" w:rsidR="00F13F26" w:rsidRDefault="00ED1F12">
              <w:pPr>
                <w:pStyle w:val="TOC2"/>
                <w:rPr>
                  <w:rFonts w:asciiTheme="minorHAnsi" w:hAnsiTheme="minorHAnsi"/>
                  <w:noProof/>
                  <w:sz w:val="22"/>
                </w:rPr>
              </w:pPr>
              <w:hyperlink w:anchor="_Toc399396172" w:history="1">
                <w:r w:rsidR="00F13F26" w:rsidRPr="00E07D09">
                  <w:rPr>
                    <w:rStyle w:val="Hyperlink"/>
                    <w:noProof/>
                  </w:rPr>
                  <w:t>2.2</w:t>
                </w:r>
                <w:r w:rsidR="00F13F26">
                  <w:rPr>
                    <w:rFonts w:asciiTheme="minorHAnsi" w:hAnsiTheme="minorHAnsi"/>
                    <w:noProof/>
                    <w:sz w:val="22"/>
                  </w:rPr>
                  <w:tab/>
                </w:r>
                <w:r w:rsidR="00F13F26" w:rsidRPr="00E07D09">
                  <w:rPr>
                    <w:rStyle w:val="Hyperlink"/>
                    <w:noProof/>
                  </w:rPr>
                  <w:t>Branding</w:t>
                </w:r>
                <w:r w:rsidR="00F13F26">
                  <w:rPr>
                    <w:noProof/>
                    <w:webHidden/>
                  </w:rPr>
                  <w:tab/>
                </w:r>
                <w:r w:rsidR="00F13F26">
                  <w:rPr>
                    <w:noProof/>
                    <w:webHidden/>
                  </w:rPr>
                  <w:fldChar w:fldCharType="begin"/>
                </w:r>
                <w:r w:rsidR="00F13F26">
                  <w:rPr>
                    <w:noProof/>
                    <w:webHidden/>
                  </w:rPr>
                  <w:instrText xml:space="preserve"> PAGEREF _Toc399396172 \h </w:instrText>
                </w:r>
                <w:r w:rsidR="00F13F26">
                  <w:rPr>
                    <w:noProof/>
                    <w:webHidden/>
                  </w:rPr>
                </w:r>
                <w:r w:rsidR="00F13F26">
                  <w:rPr>
                    <w:noProof/>
                    <w:webHidden/>
                  </w:rPr>
                  <w:fldChar w:fldCharType="separate"/>
                </w:r>
                <w:r w:rsidR="00F13F26">
                  <w:rPr>
                    <w:noProof/>
                    <w:webHidden/>
                  </w:rPr>
                  <w:t>7</w:t>
                </w:r>
                <w:r w:rsidR="00F13F26">
                  <w:rPr>
                    <w:noProof/>
                    <w:webHidden/>
                  </w:rPr>
                  <w:fldChar w:fldCharType="end"/>
                </w:r>
              </w:hyperlink>
            </w:p>
            <w:p w14:paraId="6A92859D" w14:textId="77777777" w:rsidR="00F13F26" w:rsidRDefault="00ED1F12">
              <w:pPr>
                <w:pStyle w:val="TOC2"/>
                <w:rPr>
                  <w:rFonts w:asciiTheme="minorHAnsi" w:hAnsiTheme="minorHAnsi"/>
                  <w:noProof/>
                  <w:sz w:val="22"/>
                </w:rPr>
              </w:pPr>
              <w:hyperlink w:anchor="_Toc399396173" w:history="1">
                <w:r w:rsidR="00F13F26" w:rsidRPr="00E07D09">
                  <w:rPr>
                    <w:rStyle w:val="Hyperlink"/>
                    <w:noProof/>
                  </w:rPr>
                  <w:t>2.3</w:t>
                </w:r>
                <w:r w:rsidR="00F13F26">
                  <w:rPr>
                    <w:rFonts w:asciiTheme="minorHAnsi" w:hAnsiTheme="minorHAnsi"/>
                    <w:noProof/>
                    <w:sz w:val="22"/>
                  </w:rPr>
                  <w:tab/>
                </w:r>
                <w:r w:rsidR="00F13F26" w:rsidRPr="00E07D09">
                  <w:rPr>
                    <w:rStyle w:val="Hyperlink"/>
                    <w:noProof/>
                  </w:rPr>
                  <w:t>UI Components</w:t>
                </w:r>
                <w:r w:rsidR="00F13F26">
                  <w:rPr>
                    <w:noProof/>
                    <w:webHidden/>
                  </w:rPr>
                  <w:tab/>
                </w:r>
                <w:r w:rsidR="00F13F26">
                  <w:rPr>
                    <w:noProof/>
                    <w:webHidden/>
                  </w:rPr>
                  <w:fldChar w:fldCharType="begin"/>
                </w:r>
                <w:r w:rsidR="00F13F26">
                  <w:rPr>
                    <w:noProof/>
                    <w:webHidden/>
                  </w:rPr>
                  <w:instrText xml:space="preserve"> PAGEREF _Toc399396173 \h </w:instrText>
                </w:r>
                <w:r w:rsidR="00F13F26">
                  <w:rPr>
                    <w:noProof/>
                    <w:webHidden/>
                  </w:rPr>
                </w:r>
                <w:r w:rsidR="00F13F26">
                  <w:rPr>
                    <w:noProof/>
                    <w:webHidden/>
                  </w:rPr>
                  <w:fldChar w:fldCharType="separate"/>
                </w:r>
                <w:r w:rsidR="00F13F26">
                  <w:rPr>
                    <w:noProof/>
                    <w:webHidden/>
                  </w:rPr>
                  <w:t>7</w:t>
                </w:r>
                <w:r w:rsidR="00F13F26">
                  <w:rPr>
                    <w:noProof/>
                    <w:webHidden/>
                  </w:rPr>
                  <w:fldChar w:fldCharType="end"/>
                </w:r>
              </w:hyperlink>
            </w:p>
            <w:p w14:paraId="121CDA90" w14:textId="77777777" w:rsidR="00F13F26" w:rsidRDefault="00ED1F12">
              <w:pPr>
                <w:pStyle w:val="TOC2"/>
                <w:rPr>
                  <w:rFonts w:asciiTheme="minorHAnsi" w:hAnsiTheme="minorHAnsi"/>
                  <w:noProof/>
                  <w:sz w:val="22"/>
                </w:rPr>
              </w:pPr>
              <w:hyperlink w:anchor="_Toc399396174" w:history="1">
                <w:r w:rsidR="00F13F26" w:rsidRPr="00E07D09">
                  <w:rPr>
                    <w:rStyle w:val="Hyperlink"/>
                    <w:noProof/>
                  </w:rPr>
                  <w:t>2.4</w:t>
                </w:r>
                <w:r w:rsidR="00F13F26">
                  <w:rPr>
                    <w:rFonts w:asciiTheme="minorHAnsi" w:hAnsiTheme="minorHAnsi"/>
                    <w:noProof/>
                    <w:sz w:val="22"/>
                  </w:rPr>
                  <w:tab/>
                </w:r>
                <w:r w:rsidR="00F13F26" w:rsidRPr="00E07D09">
                  <w:rPr>
                    <w:rStyle w:val="Hyperlink"/>
                    <w:noProof/>
                  </w:rPr>
                  <w:t>Search</w:t>
                </w:r>
                <w:r w:rsidR="00F13F26">
                  <w:rPr>
                    <w:noProof/>
                    <w:webHidden/>
                  </w:rPr>
                  <w:tab/>
                </w:r>
                <w:r w:rsidR="00F13F26">
                  <w:rPr>
                    <w:noProof/>
                    <w:webHidden/>
                  </w:rPr>
                  <w:fldChar w:fldCharType="begin"/>
                </w:r>
                <w:r w:rsidR="00F13F26">
                  <w:rPr>
                    <w:noProof/>
                    <w:webHidden/>
                  </w:rPr>
                  <w:instrText xml:space="preserve"> PAGEREF _Toc399396174 \h </w:instrText>
                </w:r>
                <w:r w:rsidR="00F13F26">
                  <w:rPr>
                    <w:noProof/>
                    <w:webHidden/>
                  </w:rPr>
                </w:r>
                <w:r w:rsidR="00F13F26">
                  <w:rPr>
                    <w:noProof/>
                    <w:webHidden/>
                  </w:rPr>
                  <w:fldChar w:fldCharType="separate"/>
                </w:r>
                <w:r w:rsidR="00F13F26">
                  <w:rPr>
                    <w:noProof/>
                    <w:webHidden/>
                  </w:rPr>
                  <w:t>7</w:t>
                </w:r>
                <w:r w:rsidR="00F13F26">
                  <w:rPr>
                    <w:noProof/>
                    <w:webHidden/>
                  </w:rPr>
                  <w:fldChar w:fldCharType="end"/>
                </w:r>
              </w:hyperlink>
            </w:p>
            <w:p w14:paraId="77F989D2" w14:textId="77777777" w:rsidR="00F13F26" w:rsidRDefault="00ED1F12">
              <w:pPr>
                <w:pStyle w:val="TOC2"/>
                <w:rPr>
                  <w:rFonts w:asciiTheme="minorHAnsi" w:hAnsiTheme="minorHAnsi"/>
                  <w:noProof/>
                  <w:sz w:val="22"/>
                </w:rPr>
              </w:pPr>
              <w:hyperlink w:anchor="_Toc399396175" w:history="1">
                <w:r w:rsidR="00F13F26" w:rsidRPr="00E07D09">
                  <w:rPr>
                    <w:rStyle w:val="Hyperlink"/>
                    <w:noProof/>
                  </w:rPr>
                  <w:t>2.5</w:t>
                </w:r>
                <w:r w:rsidR="00F13F26">
                  <w:rPr>
                    <w:rFonts w:asciiTheme="minorHAnsi" w:hAnsiTheme="minorHAnsi"/>
                    <w:noProof/>
                    <w:sz w:val="22"/>
                  </w:rPr>
                  <w:tab/>
                </w:r>
                <w:r w:rsidR="00F13F26" w:rsidRPr="00E07D09">
                  <w:rPr>
                    <w:rStyle w:val="Hyperlink"/>
                    <w:noProof/>
                  </w:rPr>
                  <w:t>Composites</w:t>
                </w:r>
                <w:r w:rsidR="00F13F26">
                  <w:rPr>
                    <w:noProof/>
                    <w:webHidden/>
                  </w:rPr>
                  <w:tab/>
                </w:r>
                <w:r w:rsidR="00F13F26">
                  <w:rPr>
                    <w:noProof/>
                    <w:webHidden/>
                  </w:rPr>
                  <w:fldChar w:fldCharType="begin"/>
                </w:r>
                <w:r w:rsidR="00F13F26">
                  <w:rPr>
                    <w:noProof/>
                    <w:webHidden/>
                  </w:rPr>
                  <w:instrText xml:space="preserve"> PAGEREF _Toc399396175 \h </w:instrText>
                </w:r>
                <w:r w:rsidR="00F13F26">
                  <w:rPr>
                    <w:noProof/>
                    <w:webHidden/>
                  </w:rPr>
                </w:r>
                <w:r w:rsidR="00F13F26">
                  <w:rPr>
                    <w:noProof/>
                    <w:webHidden/>
                  </w:rPr>
                  <w:fldChar w:fldCharType="separate"/>
                </w:r>
                <w:r w:rsidR="00F13F26">
                  <w:rPr>
                    <w:noProof/>
                    <w:webHidden/>
                  </w:rPr>
                  <w:t>7</w:t>
                </w:r>
                <w:r w:rsidR="00F13F26">
                  <w:rPr>
                    <w:noProof/>
                    <w:webHidden/>
                  </w:rPr>
                  <w:fldChar w:fldCharType="end"/>
                </w:r>
              </w:hyperlink>
            </w:p>
            <w:p w14:paraId="3B293061" w14:textId="77777777" w:rsidR="00F13F26" w:rsidRDefault="00ED1F12">
              <w:pPr>
                <w:pStyle w:val="TOC2"/>
                <w:rPr>
                  <w:rFonts w:asciiTheme="minorHAnsi" w:hAnsiTheme="minorHAnsi"/>
                  <w:noProof/>
                  <w:sz w:val="22"/>
                </w:rPr>
              </w:pPr>
              <w:hyperlink w:anchor="_Toc399396176" w:history="1">
                <w:r w:rsidR="00F13F26" w:rsidRPr="00E07D09">
                  <w:rPr>
                    <w:rStyle w:val="Hyperlink"/>
                    <w:noProof/>
                  </w:rPr>
                  <w:t>2.6</w:t>
                </w:r>
                <w:r w:rsidR="00F13F26">
                  <w:rPr>
                    <w:rFonts w:asciiTheme="minorHAnsi" w:hAnsiTheme="minorHAnsi"/>
                    <w:noProof/>
                    <w:sz w:val="22"/>
                  </w:rPr>
                  <w:tab/>
                </w:r>
                <w:r w:rsidR="00F13F26" w:rsidRPr="00E07D09">
                  <w:rPr>
                    <w:rStyle w:val="Hyperlink"/>
                    <w:noProof/>
                  </w:rPr>
                  <w:t>Profile</w:t>
                </w:r>
                <w:r w:rsidR="00F13F26">
                  <w:rPr>
                    <w:noProof/>
                    <w:webHidden/>
                  </w:rPr>
                  <w:tab/>
                </w:r>
                <w:r w:rsidR="00F13F26">
                  <w:rPr>
                    <w:noProof/>
                    <w:webHidden/>
                  </w:rPr>
                  <w:fldChar w:fldCharType="begin"/>
                </w:r>
                <w:r w:rsidR="00F13F26">
                  <w:rPr>
                    <w:noProof/>
                    <w:webHidden/>
                  </w:rPr>
                  <w:instrText xml:space="preserve"> PAGEREF _Toc399396176 \h </w:instrText>
                </w:r>
                <w:r w:rsidR="00F13F26">
                  <w:rPr>
                    <w:noProof/>
                    <w:webHidden/>
                  </w:rPr>
                </w:r>
                <w:r w:rsidR="00F13F26">
                  <w:rPr>
                    <w:noProof/>
                    <w:webHidden/>
                  </w:rPr>
                  <w:fldChar w:fldCharType="separate"/>
                </w:r>
                <w:r w:rsidR="00F13F26">
                  <w:rPr>
                    <w:noProof/>
                    <w:webHidden/>
                  </w:rPr>
                  <w:t>8</w:t>
                </w:r>
                <w:r w:rsidR="00F13F26">
                  <w:rPr>
                    <w:noProof/>
                    <w:webHidden/>
                  </w:rPr>
                  <w:fldChar w:fldCharType="end"/>
                </w:r>
              </w:hyperlink>
            </w:p>
            <w:p w14:paraId="3631D314" w14:textId="77777777" w:rsidR="00F13F26" w:rsidRDefault="00ED1F12">
              <w:pPr>
                <w:pStyle w:val="TOC2"/>
                <w:rPr>
                  <w:rFonts w:asciiTheme="minorHAnsi" w:hAnsiTheme="minorHAnsi"/>
                  <w:noProof/>
                  <w:sz w:val="22"/>
                </w:rPr>
              </w:pPr>
              <w:hyperlink w:anchor="_Toc399396177" w:history="1">
                <w:r w:rsidR="00F13F26" w:rsidRPr="00E07D09">
                  <w:rPr>
                    <w:rStyle w:val="Hyperlink"/>
                    <w:noProof/>
                  </w:rPr>
                  <w:t>2.7</w:t>
                </w:r>
                <w:r w:rsidR="00F13F26">
                  <w:rPr>
                    <w:rFonts w:asciiTheme="minorHAnsi" w:hAnsiTheme="minorHAnsi"/>
                    <w:noProof/>
                    <w:sz w:val="22"/>
                  </w:rPr>
                  <w:tab/>
                </w:r>
                <w:r w:rsidR="00F13F26" w:rsidRPr="00E07D09">
                  <w:rPr>
                    <w:rStyle w:val="Hyperlink"/>
                    <w:noProof/>
                  </w:rPr>
                  <w:t>Web Content Management (WCM)</w:t>
                </w:r>
                <w:r w:rsidR="00F13F26">
                  <w:rPr>
                    <w:noProof/>
                    <w:webHidden/>
                  </w:rPr>
                  <w:tab/>
                </w:r>
                <w:r w:rsidR="00F13F26">
                  <w:rPr>
                    <w:noProof/>
                    <w:webHidden/>
                  </w:rPr>
                  <w:fldChar w:fldCharType="begin"/>
                </w:r>
                <w:r w:rsidR="00F13F26">
                  <w:rPr>
                    <w:noProof/>
                    <w:webHidden/>
                  </w:rPr>
                  <w:instrText xml:space="preserve"> PAGEREF _Toc399396177 \h </w:instrText>
                </w:r>
                <w:r w:rsidR="00F13F26">
                  <w:rPr>
                    <w:noProof/>
                    <w:webHidden/>
                  </w:rPr>
                </w:r>
                <w:r w:rsidR="00F13F26">
                  <w:rPr>
                    <w:noProof/>
                    <w:webHidden/>
                  </w:rPr>
                  <w:fldChar w:fldCharType="separate"/>
                </w:r>
                <w:r w:rsidR="00F13F26">
                  <w:rPr>
                    <w:noProof/>
                    <w:webHidden/>
                  </w:rPr>
                  <w:t>8</w:t>
                </w:r>
                <w:r w:rsidR="00F13F26">
                  <w:rPr>
                    <w:noProof/>
                    <w:webHidden/>
                  </w:rPr>
                  <w:fldChar w:fldCharType="end"/>
                </w:r>
              </w:hyperlink>
            </w:p>
            <w:p w14:paraId="307B77F0" w14:textId="77777777" w:rsidR="00F13F26" w:rsidRDefault="00ED1F12">
              <w:pPr>
                <w:pStyle w:val="TOC2"/>
                <w:rPr>
                  <w:rFonts w:asciiTheme="minorHAnsi" w:hAnsiTheme="minorHAnsi"/>
                  <w:noProof/>
                  <w:sz w:val="22"/>
                </w:rPr>
              </w:pPr>
              <w:hyperlink w:anchor="_Toc399396178" w:history="1">
                <w:r w:rsidR="00F13F26" w:rsidRPr="00E07D09">
                  <w:rPr>
                    <w:rStyle w:val="Hyperlink"/>
                    <w:noProof/>
                  </w:rPr>
                  <w:t>2.8</w:t>
                </w:r>
                <w:r w:rsidR="00F13F26">
                  <w:rPr>
                    <w:rFonts w:asciiTheme="minorHAnsi" w:hAnsiTheme="minorHAnsi"/>
                    <w:noProof/>
                    <w:sz w:val="22"/>
                  </w:rPr>
                  <w:tab/>
                </w:r>
                <w:r w:rsidR="00F13F26" w:rsidRPr="00E07D09">
                  <w:rPr>
                    <w:rStyle w:val="Hyperlink"/>
                    <w:noProof/>
                  </w:rPr>
                  <w:t>Enterprise Content Management (ECM)</w:t>
                </w:r>
                <w:r w:rsidR="00F13F26">
                  <w:rPr>
                    <w:noProof/>
                    <w:webHidden/>
                  </w:rPr>
                  <w:tab/>
                </w:r>
                <w:r w:rsidR="00F13F26">
                  <w:rPr>
                    <w:noProof/>
                    <w:webHidden/>
                  </w:rPr>
                  <w:fldChar w:fldCharType="begin"/>
                </w:r>
                <w:r w:rsidR="00F13F26">
                  <w:rPr>
                    <w:noProof/>
                    <w:webHidden/>
                  </w:rPr>
                  <w:instrText xml:space="preserve"> PAGEREF _Toc399396178 \h </w:instrText>
                </w:r>
                <w:r w:rsidR="00F13F26">
                  <w:rPr>
                    <w:noProof/>
                    <w:webHidden/>
                  </w:rPr>
                </w:r>
                <w:r w:rsidR="00F13F26">
                  <w:rPr>
                    <w:noProof/>
                    <w:webHidden/>
                  </w:rPr>
                  <w:fldChar w:fldCharType="separate"/>
                </w:r>
                <w:r w:rsidR="00F13F26">
                  <w:rPr>
                    <w:noProof/>
                    <w:webHidden/>
                  </w:rPr>
                  <w:t>8</w:t>
                </w:r>
                <w:r w:rsidR="00F13F26">
                  <w:rPr>
                    <w:noProof/>
                    <w:webHidden/>
                  </w:rPr>
                  <w:fldChar w:fldCharType="end"/>
                </w:r>
              </w:hyperlink>
            </w:p>
            <w:p w14:paraId="0BB50B95" w14:textId="77777777" w:rsidR="00F13F26" w:rsidRDefault="00ED1F12">
              <w:pPr>
                <w:pStyle w:val="TOC2"/>
                <w:rPr>
                  <w:rFonts w:asciiTheme="minorHAnsi" w:hAnsiTheme="minorHAnsi"/>
                  <w:noProof/>
                  <w:sz w:val="22"/>
                </w:rPr>
              </w:pPr>
              <w:hyperlink w:anchor="_Toc399396179" w:history="1">
                <w:r w:rsidR="00F13F26" w:rsidRPr="00E07D09">
                  <w:rPr>
                    <w:rStyle w:val="Hyperlink"/>
                    <w:noProof/>
                  </w:rPr>
                  <w:t>2.9</w:t>
                </w:r>
                <w:r w:rsidR="00F13F26">
                  <w:rPr>
                    <w:rFonts w:asciiTheme="minorHAnsi" w:hAnsiTheme="minorHAnsi"/>
                    <w:noProof/>
                    <w:sz w:val="22"/>
                  </w:rPr>
                  <w:tab/>
                </w:r>
                <w:r w:rsidR="00F13F26" w:rsidRPr="00E07D09">
                  <w:rPr>
                    <w:rStyle w:val="Hyperlink"/>
                    <w:noProof/>
                  </w:rPr>
                  <w:t>Other</w:t>
                </w:r>
                <w:r w:rsidR="00F13F26">
                  <w:rPr>
                    <w:noProof/>
                    <w:webHidden/>
                  </w:rPr>
                  <w:tab/>
                </w:r>
                <w:r w:rsidR="00F13F26">
                  <w:rPr>
                    <w:noProof/>
                    <w:webHidden/>
                  </w:rPr>
                  <w:fldChar w:fldCharType="begin"/>
                </w:r>
                <w:r w:rsidR="00F13F26">
                  <w:rPr>
                    <w:noProof/>
                    <w:webHidden/>
                  </w:rPr>
                  <w:instrText xml:space="preserve"> PAGEREF _Toc399396179 \h </w:instrText>
                </w:r>
                <w:r w:rsidR="00F13F26">
                  <w:rPr>
                    <w:noProof/>
                    <w:webHidden/>
                  </w:rPr>
                </w:r>
                <w:r w:rsidR="00F13F26">
                  <w:rPr>
                    <w:noProof/>
                    <w:webHidden/>
                  </w:rPr>
                  <w:fldChar w:fldCharType="separate"/>
                </w:r>
                <w:r w:rsidR="00F13F26">
                  <w:rPr>
                    <w:noProof/>
                    <w:webHidden/>
                  </w:rPr>
                  <w:t>8</w:t>
                </w:r>
                <w:r w:rsidR="00F13F26">
                  <w:rPr>
                    <w:noProof/>
                    <w:webHidden/>
                  </w:rPr>
                  <w:fldChar w:fldCharType="end"/>
                </w:r>
              </w:hyperlink>
            </w:p>
            <w:p w14:paraId="3B89FAFE" w14:textId="77777777" w:rsidR="00F13F26" w:rsidRDefault="00ED1F12">
              <w:pPr>
                <w:pStyle w:val="TOC1"/>
                <w:rPr>
                  <w:rFonts w:asciiTheme="minorHAnsi" w:hAnsiTheme="minorHAnsi"/>
                  <w:sz w:val="22"/>
                </w:rPr>
              </w:pPr>
              <w:hyperlink w:anchor="_Toc399396180" w:history="1">
                <w:r w:rsidR="00F13F26" w:rsidRPr="00E07D09">
                  <w:rPr>
                    <w:rStyle w:val="Hyperlink"/>
                  </w:rPr>
                  <w:t>3</w:t>
                </w:r>
                <w:r w:rsidR="00F13F26">
                  <w:rPr>
                    <w:rFonts w:asciiTheme="minorHAnsi" w:hAnsiTheme="minorHAnsi"/>
                    <w:sz w:val="22"/>
                  </w:rPr>
                  <w:tab/>
                </w:r>
                <w:r w:rsidR="00F13F26" w:rsidRPr="00E07D09">
                  <w:rPr>
                    <w:rStyle w:val="Hyperlink"/>
                  </w:rPr>
                  <w:t>Content transformation plan</w:t>
                </w:r>
                <w:r w:rsidR="00F13F26">
                  <w:rPr>
                    <w:webHidden/>
                  </w:rPr>
                  <w:tab/>
                </w:r>
                <w:r w:rsidR="00F13F26">
                  <w:rPr>
                    <w:webHidden/>
                  </w:rPr>
                  <w:fldChar w:fldCharType="begin"/>
                </w:r>
                <w:r w:rsidR="00F13F26">
                  <w:rPr>
                    <w:webHidden/>
                  </w:rPr>
                  <w:instrText xml:space="preserve"> PAGEREF _Toc399396180 \h </w:instrText>
                </w:r>
                <w:r w:rsidR="00F13F26">
                  <w:rPr>
                    <w:webHidden/>
                  </w:rPr>
                </w:r>
                <w:r w:rsidR="00F13F26">
                  <w:rPr>
                    <w:webHidden/>
                  </w:rPr>
                  <w:fldChar w:fldCharType="separate"/>
                </w:r>
                <w:r w:rsidR="00F13F26">
                  <w:rPr>
                    <w:webHidden/>
                  </w:rPr>
                  <w:t>8</w:t>
                </w:r>
                <w:r w:rsidR="00F13F26">
                  <w:rPr>
                    <w:webHidden/>
                  </w:rPr>
                  <w:fldChar w:fldCharType="end"/>
                </w:r>
              </w:hyperlink>
            </w:p>
            <w:p w14:paraId="160CE5A7" w14:textId="553608EC" w:rsidR="006F4313" w:rsidRDefault="006F4313">
              <w:r>
                <w:rPr>
                  <w:b/>
                  <w:bCs/>
                  <w:noProof/>
                </w:rPr>
                <w:fldChar w:fldCharType="end"/>
              </w:r>
            </w:p>
          </w:sdtContent>
        </w:sdt>
        <w:p w14:paraId="078D79A7" w14:textId="5AE85D32" w:rsidR="006F4313" w:rsidRPr="00FE5EDE" w:rsidRDefault="006F4313" w:rsidP="006F4313">
          <w:pPr>
            <w:pStyle w:val="CoverSubject"/>
            <w:rPr>
              <w:rStyle w:val="StyleLatinSegoeUI10pt"/>
            </w:rPr>
          </w:pPr>
          <w:r w:rsidRPr="00FE5EDE">
            <w:rPr>
              <w:rStyle w:val="StyleLatinSegoeUI10pt"/>
            </w:rPr>
            <w:t xml:space="preserve"> </w:t>
          </w:r>
        </w:p>
        <w:p w14:paraId="078D79B1" w14:textId="5456D4D4" w:rsidR="00306C0B" w:rsidRPr="00FE5EDE" w:rsidRDefault="00306C0B">
          <w:pPr>
            <w:rPr>
              <w:rStyle w:val="StyleLatinSegoeUI10pt"/>
            </w:rPr>
          </w:pPr>
        </w:p>
        <w:p w14:paraId="078D79B2" w14:textId="77777777" w:rsidR="00306C0B" w:rsidRPr="00FE5EDE" w:rsidRDefault="00306C0B" w:rsidP="00306C0B">
          <w:pPr>
            <w:rPr>
              <w:sz w:val="20"/>
            </w:rPr>
          </w:pPr>
        </w:p>
        <w:p w14:paraId="078D79B3" w14:textId="77777777" w:rsidR="00306C0B" w:rsidRPr="00FE5EDE" w:rsidRDefault="00306C0B" w:rsidP="00306C0B">
          <w:pPr>
            <w:rPr>
              <w:sz w:val="20"/>
            </w:rPr>
          </w:pPr>
        </w:p>
        <w:p w14:paraId="078D79B4" w14:textId="77777777" w:rsidR="00306C0B" w:rsidRPr="00FE5EDE" w:rsidRDefault="00306C0B" w:rsidP="00306C0B">
          <w:pPr>
            <w:rPr>
              <w:sz w:val="20"/>
            </w:rPr>
          </w:pPr>
        </w:p>
        <w:p w14:paraId="078D79B5" w14:textId="77777777" w:rsidR="00306C0B" w:rsidRPr="00FE5EDE" w:rsidRDefault="00306C0B" w:rsidP="00306C0B">
          <w:pPr>
            <w:rPr>
              <w:sz w:val="20"/>
            </w:rPr>
          </w:pPr>
        </w:p>
        <w:p w14:paraId="078D79B6" w14:textId="77777777" w:rsidR="00306C0B" w:rsidRPr="00FE5EDE" w:rsidRDefault="00306C0B" w:rsidP="00306C0B">
          <w:pPr>
            <w:rPr>
              <w:sz w:val="20"/>
            </w:rPr>
          </w:pPr>
        </w:p>
        <w:p w14:paraId="078D79B7" w14:textId="77777777" w:rsidR="00306C0B" w:rsidRPr="00FE5EDE" w:rsidRDefault="00306C0B" w:rsidP="00306C0B">
          <w:pPr>
            <w:rPr>
              <w:sz w:val="20"/>
            </w:rPr>
          </w:pPr>
        </w:p>
        <w:p w14:paraId="078D79B8" w14:textId="77777777" w:rsidR="00306C0B" w:rsidRPr="00FE5EDE" w:rsidRDefault="00306C0B" w:rsidP="00306C0B">
          <w:pPr>
            <w:rPr>
              <w:sz w:val="20"/>
            </w:rPr>
          </w:pPr>
        </w:p>
        <w:p w14:paraId="5AB2B58A" w14:textId="77777777" w:rsidR="0000287C" w:rsidRDefault="00ED1F12" w:rsidP="0000287C"/>
      </w:sdtContent>
    </w:sdt>
    <w:bookmarkEnd w:id="0" w:displacedByCustomXml="prev"/>
    <w:bookmarkStart w:id="2" w:name="_Toc297286694" w:displacedByCustomXml="prev"/>
    <w:p w14:paraId="078D79E2" w14:textId="016944F4" w:rsidR="00233C94" w:rsidRPr="00FE5EDE" w:rsidRDefault="000B23B3" w:rsidP="00233C94">
      <w:pPr>
        <w:pStyle w:val="Heading1Numbered"/>
      </w:pPr>
      <w:bookmarkStart w:id="3" w:name="_Toc399396161"/>
      <w:r>
        <w:t>Overview on the solution design</w:t>
      </w:r>
      <w:bookmarkEnd w:id="3"/>
    </w:p>
    <w:p w14:paraId="078D79E5" w14:textId="397FF62F" w:rsidR="00233C94" w:rsidRPr="000B23B3" w:rsidRDefault="000B23B3" w:rsidP="000B23B3">
      <w:pPr>
        <w:pStyle w:val="VisibleGuidance"/>
        <w:rPr>
          <w:i/>
        </w:rPr>
      </w:pPr>
      <w:r>
        <w:t xml:space="preserve">High-level definition </w:t>
      </w:r>
      <w:r w:rsidR="00AA30F0">
        <w:t xml:space="preserve">of the required </w:t>
      </w:r>
      <w:r>
        <w:t xml:space="preserve">actions </w:t>
      </w:r>
      <w:r w:rsidR="00803785">
        <w:t>associated</w:t>
      </w:r>
      <w:r>
        <w:t xml:space="preserve"> with the transition work.</w:t>
      </w:r>
    </w:p>
    <w:p w14:paraId="2D279C4D" w14:textId="24F9CF47" w:rsidR="00C5046E" w:rsidRPr="00FE5EDE" w:rsidRDefault="000B23B3" w:rsidP="009E7993">
      <w:pPr>
        <w:pStyle w:val="Heading2Numbered"/>
      </w:pPr>
      <w:bookmarkStart w:id="4" w:name="_Toc399396162"/>
      <w:r>
        <w:t>Business requirements</w:t>
      </w:r>
      <w:bookmarkEnd w:id="4"/>
    </w:p>
    <w:p w14:paraId="7C784554" w14:textId="2F26CFE2" w:rsidR="00101044" w:rsidRDefault="000B23B3" w:rsidP="00101044">
      <w:pPr>
        <w:pStyle w:val="VisibleGuidance"/>
      </w:pPr>
      <w:r>
        <w:t xml:space="preserve">Key business requirements and drivers for the transition. </w:t>
      </w:r>
      <w:r w:rsidR="00132A57">
        <w:t>Promote</w:t>
      </w:r>
      <w:r>
        <w:t xml:space="preserve"> out of the box usage.</w:t>
      </w:r>
    </w:p>
    <w:p w14:paraId="2F0DCF58" w14:textId="53C279B4" w:rsidR="00C5046E" w:rsidRPr="00FE5EDE" w:rsidRDefault="000B23B3" w:rsidP="009E7993">
      <w:pPr>
        <w:pStyle w:val="Heading2Numbered"/>
      </w:pPr>
      <w:bookmarkStart w:id="5" w:name="_Toc399396163"/>
      <w:r>
        <w:t>Applications in Dedicated farm</w:t>
      </w:r>
      <w:bookmarkEnd w:id="5"/>
    </w:p>
    <w:p w14:paraId="01FE73CB" w14:textId="24E47871" w:rsidR="00D012E9" w:rsidRPr="00092E1F" w:rsidRDefault="000B23B3" w:rsidP="00092E1F">
      <w:pPr>
        <w:pStyle w:val="VisibleGuidance"/>
        <w:rPr>
          <w:i/>
        </w:rPr>
      </w:pPr>
      <w:r>
        <w:t xml:space="preserve">Details on the application structure in </w:t>
      </w:r>
      <w:r w:rsidR="00803785">
        <w:t>dedicated</w:t>
      </w:r>
      <w:r>
        <w:t xml:space="preserve"> farm and </w:t>
      </w:r>
      <w:r w:rsidR="00803785">
        <w:t>their use</w:t>
      </w:r>
      <w:r>
        <w:t>.</w:t>
      </w:r>
    </w:p>
    <w:p w14:paraId="0DC081E9" w14:textId="77777777" w:rsidR="000B23B3" w:rsidRPr="00FE5EDE" w:rsidRDefault="000B23B3" w:rsidP="000B23B3">
      <w:pPr>
        <w:pStyle w:val="Heading2Numbered"/>
      </w:pPr>
      <w:bookmarkStart w:id="6" w:name="_Toc399396164"/>
      <w:r>
        <w:t>vNext transition plan status</w:t>
      </w:r>
      <w:bookmarkEnd w:id="6"/>
    </w:p>
    <w:p w14:paraId="7F2E26B5" w14:textId="77777777" w:rsidR="008A1097" w:rsidRDefault="008A1097" w:rsidP="008A1097">
      <w:bookmarkStart w:id="7" w:name="_Toc399396165"/>
      <w:r>
        <w:t>In order to migrate to the vNext platform, the following tasks have to be completed:</w:t>
      </w:r>
    </w:p>
    <w:tbl>
      <w:tblPr>
        <w:tblStyle w:val="TableGrid"/>
        <w:tblW w:w="0" w:type="auto"/>
        <w:tblLook w:val="04A0" w:firstRow="1" w:lastRow="0" w:firstColumn="1" w:lastColumn="0" w:noHBand="0" w:noVBand="1"/>
      </w:tblPr>
      <w:tblGrid>
        <w:gridCol w:w="5220"/>
        <w:gridCol w:w="4140"/>
      </w:tblGrid>
      <w:tr w:rsidR="008A1097" w14:paraId="5BD622A4" w14:textId="77777777" w:rsidTr="008A1097">
        <w:trPr>
          <w:cnfStyle w:val="100000000000" w:firstRow="1" w:lastRow="0" w:firstColumn="0" w:lastColumn="0" w:oddVBand="0" w:evenVBand="0" w:oddHBand="0" w:evenHBand="0" w:firstRowFirstColumn="0" w:firstRowLastColumn="0" w:lastRowFirstColumn="0" w:lastRowLastColumn="0"/>
        </w:trPr>
        <w:tc>
          <w:tcPr>
            <w:tcW w:w="5220" w:type="dxa"/>
          </w:tcPr>
          <w:p w14:paraId="3E0C58E0" w14:textId="77777777" w:rsidR="008A1097" w:rsidRDefault="008A1097" w:rsidP="008A1097">
            <w:r>
              <w:t>Task</w:t>
            </w:r>
          </w:p>
        </w:tc>
        <w:tc>
          <w:tcPr>
            <w:tcW w:w="4140" w:type="dxa"/>
          </w:tcPr>
          <w:p w14:paraId="7ABA6589" w14:textId="77777777" w:rsidR="008A1097" w:rsidRDefault="008A1097" w:rsidP="008A1097">
            <w:r>
              <w:t>Status</w:t>
            </w:r>
          </w:p>
        </w:tc>
      </w:tr>
      <w:tr w:rsidR="008A1097" w14:paraId="368AEDEE" w14:textId="77777777" w:rsidTr="008A1097">
        <w:tc>
          <w:tcPr>
            <w:tcW w:w="5220" w:type="dxa"/>
          </w:tcPr>
          <w:p w14:paraId="40FBE0BE" w14:textId="46FB3D45" w:rsidR="008A1097" w:rsidRDefault="008A1097" w:rsidP="00AA30F0">
            <w:r>
              <w:t>SharePoint Tenant Connectivity to Apps ()</w:t>
            </w:r>
          </w:p>
        </w:tc>
        <w:tc>
          <w:tcPr>
            <w:tcW w:w="4140" w:type="dxa"/>
            <w:shd w:val="clear" w:color="auto" w:fill="FFC000"/>
          </w:tcPr>
          <w:p w14:paraId="19E9B9D5" w14:textId="10211989" w:rsidR="008A1097" w:rsidRDefault="00AA30F0" w:rsidP="00AA30F0">
            <w:r>
              <w:t>In progress</w:t>
            </w:r>
          </w:p>
        </w:tc>
      </w:tr>
      <w:tr w:rsidR="008A1097" w14:paraId="39A47D71" w14:textId="77777777" w:rsidTr="008A1097">
        <w:tc>
          <w:tcPr>
            <w:tcW w:w="5220" w:type="dxa"/>
          </w:tcPr>
          <w:p w14:paraId="0AD69D3B" w14:textId="77777777" w:rsidR="008A1097" w:rsidRDefault="008A1097" w:rsidP="008A1097">
            <w:r>
              <w:t>Infrastructure for provider-hosted apps</w:t>
            </w:r>
          </w:p>
        </w:tc>
        <w:tc>
          <w:tcPr>
            <w:tcW w:w="4140" w:type="dxa"/>
            <w:shd w:val="clear" w:color="auto" w:fill="FFC000"/>
          </w:tcPr>
          <w:p w14:paraId="665A84C6" w14:textId="56DAE7F8" w:rsidR="008A1097" w:rsidRDefault="00AA30F0" w:rsidP="00AA30F0">
            <w:r>
              <w:t>In progress</w:t>
            </w:r>
          </w:p>
        </w:tc>
      </w:tr>
      <w:tr w:rsidR="008A1097" w14:paraId="307FDE89" w14:textId="77777777" w:rsidTr="008A1097">
        <w:tc>
          <w:tcPr>
            <w:tcW w:w="5220" w:type="dxa"/>
          </w:tcPr>
          <w:p w14:paraId="766D25E6" w14:textId="77777777" w:rsidR="008A1097" w:rsidRDefault="008A1097" w:rsidP="008A1097">
            <w:r>
              <w:t>Deactivation of all custom SharePoint features</w:t>
            </w:r>
          </w:p>
        </w:tc>
        <w:tc>
          <w:tcPr>
            <w:tcW w:w="4140" w:type="dxa"/>
          </w:tcPr>
          <w:p w14:paraId="5453DE31" w14:textId="77777777" w:rsidR="008A1097" w:rsidRDefault="008A1097" w:rsidP="008A1097">
            <w:r>
              <w:t>Not started</w:t>
            </w:r>
          </w:p>
        </w:tc>
      </w:tr>
      <w:tr w:rsidR="008A1097" w14:paraId="44BD6475" w14:textId="77777777" w:rsidTr="008A1097">
        <w:tc>
          <w:tcPr>
            <w:tcW w:w="5220" w:type="dxa"/>
          </w:tcPr>
          <w:p w14:paraId="3488F45A" w14:textId="77777777" w:rsidR="008A1097" w:rsidRDefault="008A1097" w:rsidP="008A1097">
            <w:r>
              <w:t>Retraction of FTC solutions</w:t>
            </w:r>
          </w:p>
        </w:tc>
        <w:tc>
          <w:tcPr>
            <w:tcW w:w="4140" w:type="dxa"/>
          </w:tcPr>
          <w:p w14:paraId="0512FE96" w14:textId="77777777" w:rsidR="008A1097" w:rsidRDefault="008A1097" w:rsidP="008A1097">
            <w:r>
              <w:t>Not started</w:t>
            </w:r>
          </w:p>
        </w:tc>
      </w:tr>
    </w:tbl>
    <w:p w14:paraId="7702AC73" w14:textId="77777777" w:rsidR="008A1097" w:rsidRPr="008A1097" w:rsidRDefault="008A1097" w:rsidP="008A1097"/>
    <w:p w14:paraId="3AF2FE64" w14:textId="63A00A85" w:rsidR="00C5046E" w:rsidRDefault="000B23B3" w:rsidP="009E7993">
      <w:pPr>
        <w:pStyle w:val="Heading2Numbered"/>
      </w:pPr>
      <w:r>
        <w:t>User interfaces</w:t>
      </w:r>
      <w:bookmarkEnd w:id="7"/>
    </w:p>
    <w:p w14:paraId="77CD4A6D" w14:textId="48BECFDC" w:rsidR="000B23B3" w:rsidRPr="00FE5EDE" w:rsidRDefault="000B23B3" w:rsidP="000B23B3">
      <w:pPr>
        <w:pStyle w:val="Heading3Numbered"/>
      </w:pPr>
      <w:bookmarkStart w:id="8" w:name="_Toc399396166"/>
      <w:r>
        <w:t>Portal user interface</w:t>
      </w:r>
      <w:bookmarkEnd w:id="8"/>
    </w:p>
    <w:p w14:paraId="28724BE2" w14:textId="4F5BB7B7" w:rsidR="00092E1F" w:rsidRDefault="000B23B3" w:rsidP="00092E1F">
      <w:pPr>
        <w:pStyle w:val="VisibleGuidance"/>
      </w:pPr>
      <w:r>
        <w:t xml:space="preserve">UI pictures from the portal application if in use. </w:t>
      </w:r>
      <w:r w:rsidR="00AA30F0">
        <w:t xml:space="preserve">Try to </w:t>
      </w:r>
      <w:r>
        <w:t xml:space="preserve">show </w:t>
      </w:r>
      <w:r w:rsidR="00AA30F0">
        <w:t>required</w:t>
      </w:r>
      <w:r>
        <w:t xml:space="preserve"> elements and different capabilities implemented as full trust code.</w:t>
      </w:r>
    </w:p>
    <w:p w14:paraId="1B678D8B" w14:textId="7C269B1E" w:rsidR="000B23B3" w:rsidRPr="00FE5EDE" w:rsidRDefault="000B23B3" w:rsidP="000B23B3">
      <w:pPr>
        <w:pStyle w:val="Heading3Numbered"/>
      </w:pPr>
      <w:bookmarkStart w:id="9" w:name="_Toc399396167"/>
      <w:r>
        <w:lastRenderedPageBreak/>
        <w:t>Collaboration site user interface</w:t>
      </w:r>
      <w:bookmarkEnd w:id="9"/>
    </w:p>
    <w:p w14:paraId="6EADBCB3" w14:textId="2BC539E4" w:rsidR="000B23B3" w:rsidRDefault="000B23B3" w:rsidP="000B23B3">
      <w:pPr>
        <w:pStyle w:val="VisibleGuidance"/>
      </w:pPr>
      <w:r>
        <w:t xml:space="preserve">UI pictures from the portal application if in use. </w:t>
      </w:r>
      <w:r w:rsidR="00AA30F0">
        <w:t>Try to show required elements and different capabilities implemented as full trust code.</w:t>
      </w:r>
    </w:p>
    <w:p w14:paraId="1A2D0981" w14:textId="4F2033D2" w:rsidR="000B23B3" w:rsidRPr="00FE5EDE" w:rsidRDefault="000B23B3" w:rsidP="000B23B3">
      <w:pPr>
        <w:pStyle w:val="Heading3Numbered"/>
      </w:pPr>
      <w:bookmarkStart w:id="10" w:name="_Toc399396168"/>
      <w:r>
        <w:t>My site / One Drive for Business user interface</w:t>
      </w:r>
      <w:bookmarkEnd w:id="10"/>
    </w:p>
    <w:p w14:paraId="4CD251AF" w14:textId="6E400C31" w:rsidR="000B23B3" w:rsidRDefault="000B23B3" w:rsidP="000B23B3">
      <w:pPr>
        <w:pStyle w:val="VisibleGuidance"/>
      </w:pPr>
      <w:r>
        <w:t xml:space="preserve">UI pictures from the portal application if in use. </w:t>
      </w:r>
      <w:r w:rsidR="00AA30F0">
        <w:t>Try to show required elements and different capabilities implemented as full trust code.</w:t>
      </w:r>
    </w:p>
    <w:p w14:paraId="3B948CC7" w14:textId="0A691A10" w:rsidR="000B23B3" w:rsidRPr="00FE5EDE" w:rsidRDefault="000B23B3" w:rsidP="000B23B3">
      <w:pPr>
        <w:pStyle w:val="Heading3Numbered"/>
      </w:pPr>
      <w:bookmarkStart w:id="11" w:name="_Toc399396169"/>
      <w:r>
        <w:t>Partner application</w:t>
      </w:r>
      <w:bookmarkEnd w:id="11"/>
      <w:r>
        <w:t xml:space="preserve"> </w:t>
      </w:r>
    </w:p>
    <w:p w14:paraId="4CE97ED7" w14:textId="3EE952B0" w:rsidR="000B23B3" w:rsidRDefault="000B23B3" w:rsidP="000B23B3">
      <w:pPr>
        <w:pStyle w:val="VisibleGuidance"/>
      </w:pPr>
      <w:r>
        <w:t>UI pictures from the portal application if in use.</w:t>
      </w:r>
      <w:r w:rsidRPr="000B23B3">
        <w:t xml:space="preserve"> </w:t>
      </w:r>
      <w:r w:rsidR="00AA30F0">
        <w:t>Try to show required elements and different capabilities implemented as full trust code.</w:t>
      </w:r>
    </w:p>
    <w:p w14:paraId="76EEC9FA" w14:textId="77777777" w:rsidR="000B23B3" w:rsidRPr="000B23B3" w:rsidRDefault="000B23B3" w:rsidP="000B23B3"/>
    <w:p w14:paraId="6AD46FA6" w14:textId="0F031DA8" w:rsidR="00E82884" w:rsidRDefault="00E82884" w:rsidP="005E7B89">
      <w:pPr>
        <w:pStyle w:val="Heading1Numbered"/>
      </w:pPr>
      <w:bookmarkStart w:id="12" w:name="_Toc399396170"/>
      <w:r>
        <w:t>General Architecture</w:t>
      </w:r>
    </w:p>
    <w:p w14:paraId="335CED29" w14:textId="1B0AE0DE" w:rsidR="00E82884" w:rsidRDefault="00E82884" w:rsidP="00E82884">
      <w:pPr>
        <w:pStyle w:val="Heading2Numbered"/>
      </w:pPr>
      <w:r>
        <w:t>Network design</w:t>
      </w:r>
    </w:p>
    <w:p w14:paraId="3EF942D9" w14:textId="0F8E27B6" w:rsidR="00E82884" w:rsidRDefault="00E82884" w:rsidP="00E82884">
      <w:pPr>
        <w:pStyle w:val="VisibleGuidance"/>
      </w:pPr>
      <w:r>
        <w:t>Describe how the customer network, the Office 365 Single Tenant environment and the hosting platform for provider-hosted apps connected.</w:t>
      </w:r>
    </w:p>
    <w:p w14:paraId="11568356" w14:textId="77777777" w:rsidR="00E82884" w:rsidRDefault="00E82884" w:rsidP="00E82884"/>
    <w:p w14:paraId="0B615DF9" w14:textId="781A6D54" w:rsidR="00E82884" w:rsidRPr="00E82884" w:rsidRDefault="00E82884" w:rsidP="00E82884">
      <w:pPr>
        <w:pStyle w:val="Heading2Numbered"/>
      </w:pPr>
      <w:r>
        <w:t>Hosting environment details</w:t>
      </w:r>
    </w:p>
    <w:p w14:paraId="6C12EF82" w14:textId="06F69E34" w:rsidR="00E82884" w:rsidRDefault="00E82884" w:rsidP="00E82884">
      <w:pPr>
        <w:pStyle w:val="VisibleGuidance"/>
      </w:pPr>
      <w:r>
        <w:t xml:space="preserve">Provide more details on the </w:t>
      </w:r>
      <w:r w:rsidR="00132A57">
        <w:t>choice</w:t>
      </w:r>
      <w:r>
        <w:t xml:space="preserve"> (Azure, on-premises</w:t>
      </w:r>
      <w:r w:rsidR="00ED2559">
        <w:t>)</w:t>
      </w:r>
      <w:r>
        <w:t xml:space="preserve"> and reasoning (why) of the hosting platform for </w:t>
      </w:r>
      <w:r w:rsidR="00803785">
        <w:t>provider-hosted</w:t>
      </w:r>
      <w:r>
        <w:t xml:space="preserve"> applications. It is important to ensure the capabilities comply with the network design done in the previous chapter</w:t>
      </w:r>
    </w:p>
    <w:p w14:paraId="7B86590B" w14:textId="77777777" w:rsidR="00E82884" w:rsidRDefault="00E82884" w:rsidP="00E82884"/>
    <w:p w14:paraId="20F80E18" w14:textId="31588CEC" w:rsidR="00E82884" w:rsidRDefault="00E82884" w:rsidP="00E82884">
      <w:pPr>
        <w:pStyle w:val="Heading2Numbered"/>
      </w:pPr>
      <w:r>
        <w:t>High level solution architecture</w:t>
      </w:r>
    </w:p>
    <w:p w14:paraId="10D06B7A" w14:textId="4A69FF8B" w:rsidR="00E82884" w:rsidRDefault="00E82884" w:rsidP="00E82884">
      <w:pPr>
        <w:pStyle w:val="VisibleGuidance"/>
      </w:pPr>
      <w:r>
        <w:t>High-level architecture of the solution(s) that will move from FTC to the App model</w:t>
      </w:r>
    </w:p>
    <w:p w14:paraId="2D7B3973" w14:textId="77777777" w:rsidR="00E82884" w:rsidRDefault="00E82884" w:rsidP="00E82884"/>
    <w:p w14:paraId="2D22F9CD" w14:textId="32E34105" w:rsidR="00E82884" w:rsidRDefault="00E82884" w:rsidP="00E82884">
      <w:pPr>
        <w:pStyle w:val="Heading2Numbered"/>
      </w:pPr>
      <w:r>
        <w:lastRenderedPageBreak/>
        <w:t>SAML usage design</w:t>
      </w:r>
    </w:p>
    <w:p w14:paraId="115A1158" w14:textId="61468FEB" w:rsidR="00E82884" w:rsidRDefault="00E82884" w:rsidP="00E82884">
      <w:pPr>
        <w:pStyle w:val="VisibleGuidance"/>
      </w:pPr>
      <w:r>
        <w:t>Some customers will rely on SAML for extranet functionality: explain how this will integrate with the FTC to APP transformation.</w:t>
      </w:r>
    </w:p>
    <w:p w14:paraId="26B7D421" w14:textId="77777777" w:rsidR="00E82884" w:rsidRPr="00E82884" w:rsidRDefault="00E82884" w:rsidP="00E82884"/>
    <w:p w14:paraId="60F433EA" w14:textId="1651D257" w:rsidR="005E7B89" w:rsidRPr="00FE5EDE" w:rsidRDefault="00E36D89" w:rsidP="005E7B89">
      <w:pPr>
        <w:pStyle w:val="Heading1Numbered"/>
      </w:pPr>
      <w:r>
        <w:t xml:space="preserve">Customization design per </w:t>
      </w:r>
      <w:r w:rsidR="000B23B3">
        <w:t>scenario</w:t>
      </w:r>
      <w:bookmarkEnd w:id="12"/>
    </w:p>
    <w:p w14:paraId="132E2FFB" w14:textId="4B404302" w:rsidR="00E84A38" w:rsidRDefault="000B23B3" w:rsidP="00E84A38">
      <w:pPr>
        <w:pStyle w:val="VisibleGuidance"/>
      </w:pPr>
      <w:r>
        <w:t>Customizations based on different scenarios</w:t>
      </w:r>
    </w:p>
    <w:p w14:paraId="402B2ACD" w14:textId="6564BD13" w:rsidR="005E7B89" w:rsidRPr="00FE5EDE" w:rsidRDefault="000B23B3" w:rsidP="005E7B89">
      <w:pPr>
        <w:pStyle w:val="Heading2Numbered"/>
      </w:pPr>
      <w:bookmarkStart w:id="13" w:name="_Toc399396171"/>
      <w:r>
        <w:t>Provisioning</w:t>
      </w:r>
      <w:bookmarkEnd w:id="13"/>
    </w:p>
    <w:p w14:paraId="246408FB" w14:textId="59555C15" w:rsidR="005E7B89" w:rsidRPr="00FE5EDE" w:rsidRDefault="000B23B3" w:rsidP="00603882">
      <w:pPr>
        <w:pStyle w:val="VisibleGuidance"/>
      </w:pPr>
      <w:r>
        <w:t xml:space="preserve">Details on the provisioning of site collections and sub sites. </w:t>
      </w:r>
      <w:r w:rsidR="00803785">
        <w:t xml:space="preserve">The type of templates to </w:t>
      </w:r>
      <w:proofErr w:type="gramStart"/>
      <w:r w:rsidR="00803785">
        <w:t>be used</w:t>
      </w:r>
      <w:proofErr w:type="gramEnd"/>
      <w:r>
        <w:t xml:space="preserve"> and </w:t>
      </w:r>
      <w:r w:rsidR="00803785">
        <w:t>their presentation in the user interface.</w:t>
      </w:r>
    </w:p>
    <w:p w14:paraId="5A3AEBFE" w14:textId="5ADFD673" w:rsidR="005E7B89" w:rsidRPr="00FE5EDE" w:rsidRDefault="000B23B3" w:rsidP="005E7B89">
      <w:pPr>
        <w:pStyle w:val="Heading2Numbered"/>
      </w:pPr>
      <w:bookmarkStart w:id="14" w:name="_Toc399396172"/>
      <w:r>
        <w:t>Branding</w:t>
      </w:r>
      <w:bookmarkEnd w:id="14"/>
    </w:p>
    <w:p w14:paraId="3CBA8B5F" w14:textId="32F529C5" w:rsidR="00F97159" w:rsidRPr="00FE5EDE" w:rsidRDefault="000B23B3" w:rsidP="00F97159">
      <w:pPr>
        <w:pStyle w:val="VisibleGuidance"/>
      </w:pPr>
      <w:r>
        <w:t xml:space="preserve">Details on the </w:t>
      </w:r>
      <w:r w:rsidR="00803785">
        <w:t>required</w:t>
      </w:r>
      <w:r>
        <w:t xml:space="preserve"> branding elements like theming, master pages o</w:t>
      </w:r>
      <w:r w:rsidR="00F13F26">
        <w:t xml:space="preserve">r other </w:t>
      </w:r>
      <w:r w:rsidR="00803785">
        <w:t xml:space="preserve">topics related to </w:t>
      </w:r>
      <w:r w:rsidR="00F13F26">
        <w:t>branding.</w:t>
      </w:r>
    </w:p>
    <w:p w14:paraId="3CB3B9AB" w14:textId="1D4A9A2E" w:rsidR="005E7B89" w:rsidRPr="00FE5EDE" w:rsidRDefault="00F13F26" w:rsidP="005E7B89">
      <w:pPr>
        <w:pStyle w:val="Heading2Numbered"/>
      </w:pPr>
      <w:bookmarkStart w:id="15" w:name="_Toc399396173"/>
      <w:r>
        <w:t>UI Components</w:t>
      </w:r>
      <w:bookmarkEnd w:id="15"/>
    </w:p>
    <w:p w14:paraId="45CC34A4" w14:textId="7DDAEB9D" w:rsidR="00F97159" w:rsidRDefault="00F13F26" w:rsidP="00F97159">
      <w:pPr>
        <w:pStyle w:val="VisibleGuidance"/>
      </w:pPr>
      <w:bookmarkStart w:id="16" w:name="_Toc385308666"/>
      <w:r>
        <w:t xml:space="preserve">Details on the </w:t>
      </w:r>
      <w:r w:rsidR="00803785">
        <w:t>current</w:t>
      </w:r>
      <w:r>
        <w:t xml:space="preserve"> UI components. Conversion of web controls</w:t>
      </w:r>
      <w:r w:rsidR="00803785">
        <w:t>, web parts, user controls and</w:t>
      </w:r>
      <w:r>
        <w:t xml:space="preserve"> delegate controls to app model.</w:t>
      </w:r>
    </w:p>
    <w:p w14:paraId="5C687FA9" w14:textId="4A0E4414" w:rsidR="00F13F26" w:rsidRPr="00FE5EDE" w:rsidRDefault="00F13F26" w:rsidP="00F13F26">
      <w:pPr>
        <w:pStyle w:val="Heading2Numbered"/>
      </w:pPr>
      <w:bookmarkStart w:id="17" w:name="_Toc399396174"/>
      <w:r>
        <w:t>Search</w:t>
      </w:r>
      <w:bookmarkEnd w:id="17"/>
    </w:p>
    <w:p w14:paraId="2FF653D5" w14:textId="750ED3B5" w:rsidR="00F13F26" w:rsidRPr="00FE5EDE" w:rsidRDefault="00803785" w:rsidP="00F13F26">
      <w:pPr>
        <w:pStyle w:val="VisibleGuidance"/>
      </w:pPr>
      <w:r>
        <w:t>S</w:t>
      </w:r>
      <w:r w:rsidR="00F13F26">
        <w:t>earch</w:t>
      </w:r>
      <w:r>
        <w:t xml:space="preserve"> customizations</w:t>
      </w:r>
      <w:r w:rsidR="00F13F26">
        <w:t xml:space="preserve">. </w:t>
      </w:r>
      <w:r>
        <w:t xml:space="preserve">Search based </w:t>
      </w:r>
      <w:r w:rsidR="00F13F26">
        <w:t>UI elements or search based applications.</w:t>
      </w:r>
    </w:p>
    <w:p w14:paraId="665C5564" w14:textId="6279E75E" w:rsidR="00F13F26" w:rsidRPr="00FE5EDE" w:rsidRDefault="00F13F26" w:rsidP="00F13F26">
      <w:pPr>
        <w:pStyle w:val="Heading2Numbered"/>
      </w:pPr>
      <w:bookmarkStart w:id="18" w:name="_Toc399396175"/>
      <w:r>
        <w:t>Composites</w:t>
      </w:r>
      <w:bookmarkEnd w:id="18"/>
      <w:r w:rsidR="000D4C8C">
        <w:t xml:space="preserve"> and business applications</w:t>
      </w:r>
    </w:p>
    <w:p w14:paraId="7F44D80F" w14:textId="6D533116" w:rsidR="00F13F26" w:rsidRPr="00FE5EDE" w:rsidRDefault="00F13F26" w:rsidP="00F13F26">
      <w:pPr>
        <w:pStyle w:val="VisibleGuidance"/>
      </w:pPr>
      <w:r>
        <w:t xml:space="preserve">Composite or business applications included in the design. This </w:t>
      </w:r>
      <w:r w:rsidR="00132A57">
        <w:t xml:space="preserve">also </w:t>
      </w:r>
      <w:r>
        <w:t xml:space="preserve">includes custom workflows and timer jobs </w:t>
      </w:r>
      <w:r w:rsidR="00803785">
        <w:t>that</w:t>
      </w:r>
      <w:r>
        <w:t xml:space="preserve"> </w:t>
      </w:r>
      <w:proofErr w:type="gramStart"/>
      <w:r w:rsidR="00132A57">
        <w:t xml:space="preserve">can be </w:t>
      </w:r>
      <w:r w:rsidR="00803785">
        <w:t>transformed</w:t>
      </w:r>
      <w:proofErr w:type="gramEnd"/>
      <w:r w:rsidR="00803785">
        <w:t xml:space="preserve"> into</w:t>
      </w:r>
      <w:r>
        <w:t xml:space="preserve"> app model.</w:t>
      </w:r>
    </w:p>
    <w:p w14:paraId="0F21A586" w14:textId="4A17C851" w:rsidR="00F13F26" w:rsidRPr="00FE5EDE" w:rsidRDefault="00F13F26" w:rsidP="00F13F26">
      <w:pPr>
        <w:pStyle w:val="Heading2Numbered"/>
      </w:pPr>
      <w:bookmarkStart w:id="19" w:name="_Toc399396176"/>
      <w:r>
        <w:lastRenderedPageBreak/>
        <w:t>Profile</w:t>
      </w:r>
      <w:bookmarkEnd w:id="19"/>
    </w:p>
    <w:p w14:paraId="18D7B2B7" w14:textId="0F0FFDB7" w:rsidR="00F13F26" w:rsidRPr="00FE5EDE" w:rsidRDefault="00F13F26" w:rsidP="00F13F26">
      <w:pPr>
        <w:pStyle w:val="VisibleGuidance"/>
      </w:pPr>
      <w:r>
        <w:t>User profile customization</w:t>
      </w:r>
      <w:r w:rsidR="00803785">
        <w:t>s</w:t>
      </w:r>
      <w:r>
        <w:t xml:space="preserve">. What custom attributes are used and </w:t>
      </w:r>
      <w:r w:rsidR="00803785">
        <w:t>their use</w:t>
      </w:r>
      <w:r>
        <w:t xml:space="preserve"> in the customizations.</w:t>
      </w:r>
    </w:p>
    <w:p w14:paraId="25EFD054" w14:textId="1246967A" w:rsidR="00F13F26" w:rsidRPr="00FE5EDE" w:rsidRDefault="00F13F26" w:rsidP="00F13F26">
      <w:pPr>
        <w:pStyle w:val="Heading2Numbered"/>
      </w:pPr>
      <w:bookmarkStart w:id="20" w:name="_Toc399396177"/>
      <w:r>
        <w:t>Web Content Management (WCM)</w:t>
      </w:r>
      <w:bookmarkEnd w:id="20"/>
    </w:p>
    <w:p w14:paraId="7C17E2AE" w14:textId="587D5ED4" w:rsidR="00F13F26" w:rsidRPr="00FE5EDE" w:rsidRDefault="00F13F26" w:rsidP="00F13F26">
      <w:pPr>
        <w:pStyle w:val="VisibleGuidance"/>
      </w:pPr>
      <w:r>
        <w:t>Web content management customizations</w:t>
      </w:r>
    </w:p>
    <w:p w14:paraId="3B6027F2" w14:textId="45770CE1" w:rsidR="00F13F26" w:rsidRPr="00FE5EDE" w:rsidRDefault="00F13F26" w:rsidP="00F13F26">
      <w:pPr>
        <w:pStyle w:val="Heading2Numbered"/>
      </w:pPr>
      <w:bookmarkStart w:id="21" w:name="_Toc399396178"/>
      <w:r>
        <w:t>Enterprise Content Management (ECM)</w:t>
      </w:r>
      <w:bookmarkEnd w:id="21"/>
    </w:p>
    <w:p w14:paraId="72E936C4" w14:textId="28BF8D55" w:rsidR="00F13F26" w:rsidRPr="00FE5EDE" w:rsidRDefault="00F13F26" w:rsidP="00F13F26">
      <w:pPr>
        <w:pStyle w:val="VisibleGuidance"/>
      </w:pPr>
      <w:r>
        <w:t>Enterprise content management customizations.</w:t>
      </w:r>
    </w:p>
    <w:p w14:paraId="77E704D2" w14:textId="0F8E73A0" w:rsidR="00F13F26" w:rsidRPr="00FE5EDE" w:rsidRDefault="00F13F26" w:rsidP="00F13F26">
      <w:pPr>
        <w:pStyle w:val="Heading2Numbered"/>
      </w:pPr>
      <w:bookmarkStart w:id="22" w:name="_Toc399396179"/>
      <w:r>
        <w:t>Other</w:t>
      </w:r>
      <w:bookmarkEnd w:id="22"/>
    </w:p>
    <w:p w14:paraId="03742670" w14:textId="284E8EAB" w:rsidR="00F13F26" w:rsidRPr="00FE5EDE" w:rsidRDefault="00803785" w:rsidP="00F13F26">
      <w:pPr>
        <w:pStyle w:val="VisibleGuidance"/>
      </w:pPr>
      <w:r>
        <w:t>Any o</w:t>
      </w:r>
      <w:r w:rsidR="00F13F26">
        <w:t xml:space="preserve">ther customizations to </w:t>
      </w:r>
      <w:proofErr w:type="gramStart"/>
      <w:r w:rsidR="00F13F26">
        <w:t>be addressed</w:t>
      </w:r>
      <w:proofErr w:type="gramEnd"/>
      <w:r w:rsidR="00F13F26">
        <w:t xml:space="preserve"> as part of the </w:t>
      </w:r>
      <w:r>
        <w:t>transformation</w:t>
      </w:r>
      <w:r w:rsidR="00F13F26">
        <w:t xml:space="preserve"> to app model.</w:t>
      </w:r>
    </w:p>
    <w:p w14:paraId="3FEC40EA" w14:textId="66E7D22D" w:rsidR="001E17FA" w:rsidRPr="00FE5EDE" w:rsidRDefault="00F13F26" w:rsidP="00F97159">
      <w:pPr>
        <w:pStyle w:val="Heading1Numbered"/>
      </w:pPr>
      <w:bookmarkStart w:id="23" w:name="_Toc399396180"/>
      <w:bookmarkEnd w:id="16"/>
      <w:r>
        <w:t>Content transformation plan</w:t>
      </w:r>
      <w:bookmarkEnd w:id="23"/>
    </w:p>
    <w:p w14:paraId="06A54F32" w14:textId="65CF7DD6" w:rsidR="00336143" w:rsidRDefault="00F13F26" w:rsidP="00336143">
      <w:pPr>
        <w:pStyle w:val="VisibleGuidance"/>
      </w:pPr>
      <w:r>
        <w:t xml:space="preserve">Details on the transformation process of the existing site collections to the new app model implementations. </w:t>
      </w:r>
      <w:r w:rsidR="00132A57">
        <w:t>What are the processes and</w:t>
      </w:r>
      <w:r>
        <w:t xml:space="preserve"> what migration </w:t>
      </w:r>
      <w:r w:rsidR="00132A57">
        <w:t xml:space="preserve">techniques </w:t>
      </w:r>
      <w:r w:rsidR="00C344C7">
        <w:t>are relevant</w:t>
      </w:r>
      <w:r w:rsidR="00132A57">
        <w:t>?</w:t>
      </w:r>
    </w:p>
    <w:p w14:paraId="5784EC8B" w14:textId="67B620DD" w:rsidR="008556C6" w:rsidRPr="00FE5EDE" w:rsidRDefault="008556C6" w:rsidP="008556C6">
      <w:pPr>
        <w:pStyle w:val="Heading1Numbered"/>
      </w:pPr>
      <w:r>
        <w:t>App transition plan to vNext platform</w:t>
      </w:r>
    </w:p>
    <w:p w14:paraId="21737FD7" w14:textId="17A182AD" w:rsidR="008556C6" w:rsidRPr="009F081A" w:rsidRDefault="00132A57" w:rsidP="008556C6">
      <w:pPr>
        <w:pStyle w:val="VisibleGuidance"/>
      </w:pPr>
      <w:r>
        <w:t>If customer has already started using app models in the legacy Dedicated platform, this c</w:t>
      </w:r>
      <w:r w:rsidR="008556C6">
        <w:t xml:space="preserve">hapter </w:t>
      </w:r>
      <w:r>
        <w:t>will</w:t>
      </w:r>
      <w:r w:rsidR="008556C6">
        <w:t xml:space="preserve"> cover </w:t>
      </w:r>
      <w:r>
        <w:t>required</w:t>
      </w:r>
      <w:r w:rsidR="008556C6">
        <w:t xml:space="preserve"> changes to the app transition. This will contain differences like site provisioning.</w:t>
      </w:r>
    </w:p>
    <w:bookmarkEnd w:id="2"/>
    <w:p w14:paraId="68B93910" w14:textId="77777777" w:rsidR="008556C6" w:rsidRPr="008556C6" w:rsidRDefault="008556C6" w:rsidP="008556C6"/>
    <w:sectPr w:rsidR="008556C6" w:rsidRPr="008556C6" w:rsidSect="00323E71">
      <w:footerReference w:type="default" r:id="rId16"/>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CD84B" w14:textId="77777777" w:rsidR="008A1097" w:rsidRDefault="008A1097">
      <w:pPr>
        <w:spacing w:after="0" w:line="240" w:lineRule="auto"/>
      </w:pPr>
      <w:r>
        <w:separator/>
      </w:r>
    </w:p>
  </w:endnote>
  <w:endnote w:type="continuationSeparator" w:id="0">
    <w:p w14:paraId="6FF5C3E0" w14:textId="77777777" w:rsidR="008A1097" w:rsidRDefault="008A1097">
      <w:pPr>
        <w:spacing w:after="0" w:line="240" w:lineRule="auto"/>
      </w:pPr>
      <w:r>
        <w:continuationSeparator/>
      </w:r>
    </w:p>
  </w:endnote>
  <w:endnote w:type="continuationNotice" w:id="1">
    <w:p w14:paraId="37C93259" w14:textId="77777777" w:rsidR="008A1097" w:rsidRDefault="008A109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E" w14:textId="77777777" w:rsidR="008A1097" w:rsidRDefault="008A1097">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78D7A3F" w14:textId="77777777" w:rsidR="008A1097" w:rsidRDefault="008A1097">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8D7A40" w14:textId="77777777" w:rsidR="008A1097" w:rsidRDefault="008A1097">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78D7A41" w14:textId="77777777" w:rsidR="008A1097" w:rsidRDefault="008A1097">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78D7A42" w14:textId="2AA9BFE9" w:rsidR="008A1097" w:rsidRDefault="008A1097">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078D7A43" w14:textId="77777777" w:rsidR="008A1097" w:rsidRDefault="008A1097">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78D7A44" w14:textId="77777777" w:rsidR="008A1097" w:rsidRDefault="008A1097">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78D7A45" w14:textId="77777777" w:rsidR="008A1097" w:rsidRDefault="008A1097">
    <w:pPr>
      <w:pStyle w:val="Footer"/>
      <w:pBdr>
        <w:top w:val="single" w:sz="4" w:space="1" w:color="auto"/>
      </w:pBdr>
      <w:jc w:val="right"/>
    </w:pPr>
    <w:r>
      <w:fldChar w:fldCharType="begin"/>
    </w:r>
    <w:r>
      <w:instrText xml:space="preserve"> PAGE  \* roman  \* MERGEFORMAT </w:instrText>
    </w:r>
    <w:r>
      <w:fldChar w:fldCharType="separate"/>
    </w:r>
    <w:r w:rsidR="00ED1F12">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A1097" w14:paraId="078D7A49" w14:textId="77777777">
      <w:tc>
        <w:tcPr>
          <w:tcW w:w="7200" w:type="dxa"/>
        </w:tcPr>
        <w:p w14:paraId="078D7A46" w14:textId="7842E0B1" w:rsidR="008A1097" w:rsidRDefault="00ED1F12">
          <w:pPr>
            <w:pStyle w:val="Footer"/>
            <w:ind w:firstLine="119"/>
          </w:pPr>
          <w:sdt>
            <w:sdtPr>
              <w:alias w:val="Title"/>
              <w:id w:val="1976168717"/>
              <w:dataBinding w:prefixMappings="xmlns:ns0='http://purl.org/dc/elements/1.1/' xmlns:ns1='http://schemas.openxmlformats.org/package/2006/metadata/core-properties' " w:xpath="/ns1:coreProperties[1]/ns0:title[1]" w:storeItemID="{6C3C8BC8-F283-45AE-878A-BAB7291924A1}"/>
              <w:text/>
            </w:sdtPr>
            <w:sdtEndPr/>
            <w:sdtContent>
              <w:r w:rsidR="008A1097">
                <w:rPr>
                  <w:lang w:val="en-GB"/>
                </w:rPr>
                <w:t>Solution Design Report</w:t>
              </w:r>
            </w:sdtContent>
          </w:sdt>
          <w:r w:rsidR="008A1097">
            <w:t xml:space="preserve">, </w:t>
          </w:r>
          <w:sdt>
            <w:sdtPr>
              <w:alias w:val="Subject"/>
              <w:id w:val="-47072731"/>
              <w:dataBinding w:prefixMappings="xmlns:ns0='http://purl.org/dc/elements/1.1/' xmlns:ns1='http://schemas.openxmlformats.org/package/2006/metadata/core-properties' " w:xpath="/ns1:coreProperties[1]/ns0:subject[1]" w:storeItemID="{6C3C8BC8-F283-45AE-878A-BAB7291924A1}"/>
              <w:text/>
            </w:sdtPr>
            <w:sdtEndPr/>
            <w:sdtContent>
              <w:r w:rsidR="008A1097">
                <w:t>Final Report</w:t>
              </w:r>
            </w:sdtContent>
          </w:sdt>
          <w:r w:rsidR="008A1097">
            <w:t xml:space="preserve">, Version </w:t>
          </w:r>
          <w:fldSimple w:instr=" DOCPROPERTY  Version  \* MERGEFORMAT ">
            <w:r w:rsidR="008A1097">
              <w:t>1.0</w:t>
            </w:r>
          </w:fldSimple>
          <w:r w:rsidR="008A1097">
            <w:t xml:space="preserve"> </w:t>
          </w:r>
          <w:sdt>
            <w:sdtPr>
              <w:alias w:val="Document Status"/>
              <w:id w:val="-2078272827"/>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8A1097">
                <w:t xml:space="preserve">     </w:t>
              </w:r>
            </w:sdtContent>
          </w:sdt>
        </w:p>
        <w:p w14:paraId="078D7A47" w14:textId="33F73EC7" w:rsidR="008A1097" w:rsidRDefault="008A1097">
          <w:pPr>
            <w:pStyle w:val="Footer"/>
            <w:ind w:firstLine="119"/>
          </w:pPr>
          <w:r>
            <w:t xml:space="preserve">Prepared by </w:t>
          </w:r>
          <w:sdt>
            <w:sdtPr>
              <w:alias w:val="Author"/>
              <w:id w:val="1629196489"/>
              <w:placeholder>
                <w:docPart w:val="23687943296344ECBACF6CCD120E1693"/>
              </w:placeholder>
              <w:dataBinding w:prefixMappings="xmlns:ns0='http://purl.org/dc/elements/1.1/' xmlns:ns1='http://schemas.openxmlformats.org/package/2006/metadata/core-properties' " w:xpath="/ns1:coreProperties[1]/ns0:creator[1]" w:storeItemID="{6C3C8BC8-F283-45AE-878A-BAB7291924A1}"/>
              <w:text/>
            </w:sdtPr>
            <w:sdtEndPr/>
            <w:sdtContent>
              <w:r>
                <w:t>[Author]</w:t>
              </w:r>
            </w:sdtContent>
          </w:sdt>
        </w:p>
        <w:p w14:paraId="078D7A48" w14:textId="4A4B61C5" w:rsidR="008A1097" w:rsidRDefault="00ED1F12" w:rsidP="00ED1F12">
          <w:pPr>
            <w:pStyle w:val="Footer"/>
            <w:ind w:firstLine="119"/>
          </w:pPr>
          <w:r>
            <w:t>“</w:t>
          </w:r>
          <w:r w:rsidR="00ED2559">
            <w:t xml:space="preserve">PnP </w:t>
          </w:r>
          <w:r w:rsidR="008A1097">
            <w:t xml:space="preserve">SharePoint Architecture Assessment </w:t>
          </w:r>
          <w:r w:rsidR="00ED2559">
            <w:t xml:space="preserve">Report” </w:t>
          </w:r>
          <w:r w:rsidR="008A1097">
            <w:t xml:space="preserve">last modified on </w:t>
          </w:r>
          <w:r w:rsidR="008A1097">
            <w:fldChar w:fldCharType="begin"/>
          </w:r>
          <w:r w:rsidR="008A1097">
            <w:instrText xml:space="preserve"> SAVEDATE  \@ "d MMM. yy"  \* MERGEFORMAT </w:instrText>
          </w:r>
          <w:r w:rsidR="008A1097">
            <w:fldChar w:fldCharType="separate"/>
          </w:r>
          <w:r>
            <w:rPr>
              <w:noProof/>
            </w:rPr>
            <w:t>16 Apr. 15</w:t>
          </w:r>
          <w:r w:rsidR="008A1097">
            <w:fldChar w:fldCharType="end"/>
          </w:r>
          <w:r w:rsidR="008A1097">
            <w:t xml:space="preserve">, Rev </w:t>
          </w:r>
          <w:fldSimple w:instr=" REVNUM   \* MERGEFORMAT ">
            <w:r w:rsidR="008A1097">
              <w:rPr>
                <w:noProof/>
              </w:rPr>
              <w:t>138</w:t>
            </w:r>
          </w:fldSimple>
        </w:p>
      </w:tc>
    </w:tr>
  </w:tbl>
  <w:p w14:paraId="078D7A4A" w14:textId="77777777" w:rsidR="008A1097" w:rsidRDefault="008A109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D" w14:textId="77777777" w:rsidR="008A1097" w:rsidRDefault="008A1097">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ED1F12">
      <w:rPr>
        <w:noProof/>
      </w:rPr>
      <w:t>4</w:t>
    </w:r>
    <w:r>
      <w:fldChar w:fldCharType="end"/>
    </w:r>
  </w:p>
  <w:tbl>
    <w:tblPr>
      <w:tblW w:w="7200" w:type="dxa"/>
      <w:tblInd w:w="-227" w:type="dxa"/>
      <w:tblLayout w:type="fixed"/>
      <w:tblLook w:val="01E0" w:firstRow="1" w:lastRow="1" w:firstColumn="1" w:lastColumn="1" w:noHBand="0" w:noVBand="0"/>
    </w:tblPr>
    <w:tblGrid>
      <w:gridCol w:w="7200"/>
    </w:tblGrid>
    <w:tr w:rsidR="008A1097" w14:paraId="078D7A61" w14:textId="77777777">
      <w:tc>
        <w:tcPr>
          <w:tcW w:w="7200" w:type="dxa"/>
        </w:tcPr>
        <w:p w14:paraId="078D7A5E" w14:textId="6FE71335" w:rsidR="008A1097" w:rsidRDefault="00ED1F12">
          <w:pPr>
            <w:pStyle w:val="Footer"/>
            <w:ind w:firstLine="119"/>
          </w:pPr>
          <w:sdt>
            <w:sdtPr>
              <w:alias w:val="Title"/>
              <w:id w:val="-1300379913"/>
              <w:dataBinding w:prefixMappings="xmlns:ns0='http://purl.org/dc/elements/1.1/' xmlns:ns1='http://schemas.openxmlformats.org/package/2006/metadata/core-properties' " w:xpath="/ns1:coreProperties[1]/ns0:title[1]" w:storeItemID="{6C3C8BC8-F283-45AE-878A-BAB7291924A1}"/>
              <w:text/>
            </w:sdtPr>
            <w:sdtEndPr/>
            <w:sdtContent>
              <w:r w:rsidR="008A1097">
                <w:rPr>
                  <w:lang w:val="en-GB"/>
                </w:rPr>
                <w:t>Solution Design Report</w:t>
              </w:r>
            </w:sdtContent>
          </w:sdt>
          <w:r w:rsidR="008A1097">
            <w:t xml:space="preserve">, </w:t>
          </w:r>
          <w:sdt>
            <w:sdtPr>
              <w:alias w:val="Subject"/>
              <w:id w:val="1523354595"/>
              <w:dataBinding w:prefixMappings="xmlns:ns0='http://purl.org/dc/elements/1.1/' xmlns:ns1='http://schemas.openxmlformats.org/package/2006/metadata/core-properties' " w:xpath="/ns1:coreProperties[1]/ns0:subject[1]" w:storeItemID="{6C3C8BC8-F283-45AE-878A-BAB7291924A1}"/>
              <w:text/>
            </w:sdtPr>
            <w:sdtEndPr/>
            <w:sdtContent>
              <w:r w:rsidR="008A1097">
                <w:t>Final Report</w:t>
              </w:r>
            </w:sdtContent>
          </w:sdt>
          <w:r w:rsidR="008A1097">
            <w:t xml:space="preserve">, Version </w:t>
          </w:r>
          <w:fldSimple w:instr=" DOCPROPERTY  Version  \* MERGEFORMAT ">
            <w:r w:rsidR="008A1097">
              <w:t>1.0</w:t>
            </w:r>
          </w:fldSimple>
          <w:r w:rsidR="008A1097">
            <w:t xml:space="preserve"> </w:t>
          </w:r>
          <w:fldSimple w:instr=" DOCPROPERTY  &quot;Document Status&quot;  \* MERGEFORMAT ">
            <w:r w:rsidR="008A1097">
              <w:t>Final</w:t>
            </w:r>
          </w:fldSimple>
        </w:p>
        <w:p w14:paraId="078D7A5F" w14:textId="7D03AA66" w:rsidR="008A1097" w:rsidRDefault="008A1097">
          <w:pPr>
            <w:pStyle w:val="Footer"/>
            <w:ind w:firstLine="119"/>
          </w:pPr>
          <w:r>
            <w:t xml:space="preserve">Prepared by </w:t>
          </w:r>
          <w:sdt>
            <w:sdtPr>
              <w:alias w:val="Author"/>
              <w:id w:val="1781073050"/>
              <w:dataBinding w:prefixMappings="xmlns:ns0='http://purl.org/dc/elements/1.1/' xmlns:ns1='http://schemas.openxmlformats.org/package/2006/metadata/core-properties' " w:xpath="/ns1:coreProperties[1]/ns0:creator[1]" w:storeItemID="{6C3C8BC8-F283-45AE-878A-BAB7291924A1}"/>
              <w:text/>
            </w:sdtPr>
            <w:sdtEndPr/>
            <w:sdtContent>
              <w:r>
                <w:t>[Author]</w:t>
              </w:r>
            </w:sdtContent>
          </w:sdt>
        </w:p>
        <w:p w14:paraId="078D7A60" w14:textId="2CE7C50B" w:rsidR="008A1097" w:rsidRDefault="00ED1F12" w:rsidP="00ED1F12">
          <w:pPr>
            <w:pStyle w:val="Footer"/>
            <w:ind w:firstLine="119"/>
          </w:pPr>
          <w:r>
            <w:t>“</w:t>
          </w:r>
          <w:r w:rsidR="00ED2559">
            <w:t xml:space="preserve">PnP SharePoint Architecture Assessment Report” last modified on </w:t>
          </w:r>
          <w:r w:rsidR="00ED2559">
            <w:fldChar w:fldCharType="begin"/>
          </w:r>
          <w:r w:rsidR="00ED2559">
            <w:instrText xml:space="preserve"> SAVEDATE  \@ "d MMM. yy"  \* MERGEFORMAT </w:instrText>
          </w:r>
          <w:r w:rsidR="00ED2559">
            <w:fldChar w:fldCharType="separate"/>
          </w:r>
          <w:r>
            <w:rPr>
              <w:noProof/>
            </w:rPr>
            <w:t>16 Apr. 15</w:t>
          </w:r>
          <w:r w:rsidR="00ED2559">
            <w:fldChar w:fldCharType="end"/>
          </w:r>
          <w:r w:rsidR="00ED2559">
            <w:t xml:space="preserve">, Rev </w:t>
          </w:r>
          <w:r>
            <w:fldChar w:fldCharType="begin"/>
          </w:r>
          <w:r>
            <w:instrText xml:space="preserve"> REVNUM   \* MERGEFORMAT </w:instrText>
          </w:r>
          <w:r>
            <w:fldChar w:fldCharType="separate"/>
          </w:r>
          <w:r w:rsidR="00ED2559">
            <w:rPr>
              <w:noProof/>
            </w:rPr>
            <w:t>138</w:t>
          </w:r>
          <w:r>
            <w:rPr>
              <w:noProof/>
            </w:rPr>
            <w:fldChar w:fldCharType="end"/>
          </w:r>
        </w:p>
      </w:tc>
    </w:tr>
  </w:tbl>
  <w:p w14:paraId="078D7A62" w14:textId="77777777" w:rsidR="008A1097" w:rsidRDefault="008A109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B0D4A" w14:textId="77777777" w:rsidR="008A1097" w:rsidRDefault="008A1097">
      <w:pPr>
        <w:spacing w:after="0" w:line="240" w:lineRule="auto"/>
      </w:pPr>
      <w:r>
        <w:separator/>
      </w:r>
    </w:p>
  </w:footnote>
  <w:footnote w:type="continuationSeparator" w:id="0">
    <w:p w14:paraId="3DF502AC" w14:textId="77777777" w:rsidR="008A1097" w:rsidRDefault="008A1097">
      <w:pPr>
        <w:spacing w:after="0" w:line="240" w:lineRule="auto"/>
      </w:pPr>
      <w:r>
        <w:continuationSeparator/>
      </w:r>
    </w:p>
  </w:footnote>
  <w:footnote w:type="continuationNotice" w:id="1">
    <w:p w14:paraId="38E81D44" w14:textId="77777777" w:rsidR="008A1097" w:rsidRDefault="008A109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C" w14:textId="77777777" w:rsidR="008A1097" w:rsidRDefault="008A1097">
    <w:pPr>
      <w:pStyle w:val="Header"/>
    </w:pPr>
    <w:r>
      <w:rPr>
        <w:noProof/>
        <w:lang w:val="en-NZ" w:eastAsia="en-NZ"/>
      </w:rPr>
      <w:drawing>
        <wp:inline distT="0" distB="0" distL="0" distR="0" wp14:anchorId="078D7A63" wp14:editId="078D7A64">
          <wp:extent cx="914400" cy="194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ED1F12">
      <w:fldChar w:fldCharType="begin"/>
    </w:r>
    <w:r w:rsidR="00ED1F12">
      <w:instrText xml:space="preserve"> DOCPROPERTY  Customer </w:instrText>
    </w:r>
    <w:r w:rsidR="00ED1F12">
      <w:fldChar w:fldCharType="separate"/>
    </w:r>
    <w:r>
      <w:t>Update [Customer Name] in Doc Properties</w:t>
    </w:r>
    <w:r w:rsidR="00ED1F12">
      <w:fldChar w:fldCharType="end"/>
    </w:r>
  </w:p>
  <w:p w14:paraId="078D7A3D" w14:textId="77777777" w:rsidR="008A1097" w:rsidRDefault="008A10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8E25F88"/>
    <w:lvl w:ilvl="0">
      <w:start w:val="1"/>
      <w:numFmt w:val="bullet"/>
      <w:lvlText w:val=""/>
      <w:lvlJc w:val="left"/>
      <w:pPr>
        <w:tabs>
          <w:tab w:val="num" w:pos="360"/>
        </w:tabs>
        <w:ind w:left="360" w:hanging="360"/>
      </w:pPr>
      <w:rPr>
        <w:rFonts w:ascii="Symbol" w:hAnsi="Symbol" w:hint="default"/>
      </w:rPr>
    </w:lvl>
  </w:abstractNum>
  <w:abstractNum w:abstractNumId="1">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4250AF7"/>
    <w:multiLevelType w:val="hybridMultilevel"/>
    <w:tmpl w:val="C2245EE8"/>
    <w:lvl w:ilvl="0" w:tplc="46E63108">
      <w:start w:val="1"/>
      <w:numFmt w:val="bullet"/>
      <w:lvlText w:val="•"/>
      <w:lvlJc w:val="left"/>
      <w:pPr>
        <w:tabs>
          <w:tab w:val="num" w:pos="720"/>
        </w:tabs>
        <w:ind w:left="720" w:hanging="360"/>
      </w:pPr>
      <w:rPr>
        <w:rFonts w:ascii="Arial" w:hAnsi="Arial" w:hint="default"/>
      </w:rPr>
    </w:lvl>
    <w:lvl w:ilvl="1" w:tplc="50DC98F8" w:tentative="1">
      <w:start w:val="1"/>
      <w:numFmt w:val="bullet"/>
      <w:lvlText w:val="•"/>
      <w:lvlJc w:val="left"/>
      <w:pPr>
        <w:tabs>
          <w:tab w:val="num" w:pos="1440"/>
        </w:tabs>
        <w:ind w:left="1440" w:hanging="360"/>
      </w:pPr>
      <w:rPr>
        <w:rFonts w:ascii="Arial" w:hAnsi="Arial" w:hint="default"/>
      </w:rPr>
    </w:lvl>
    <w:lvl w:ilvl="2" w:tplc="0722DDBA">
      <w:start w:val="1"/>
      <w:numFmt w:val="bullet"/>
      <w:lvlText w:val="•"/>
      <w:lvlJc w:val="left"/>
      <w:pPr>
        <w:tabs>
          <w:tab w:val="num" w:pos="2160"/>
        </w:tabs>
        <w:ind w:left="2160" w:hanging="360"/>
      </w:pPr>
      <w:rPr>
        <w:rFonts w:ascii="Arial" w:hAnsi="Arial" w:hint="default"/>
      </w:rPr>
    </w:lvl>
    <w:lvl w:ilvl="3" w:tplc="BF302FF8" w:tentative="1">
      <w:start w:val="1"/>
      <w:numFmt w:val="bullet"/>
      <w:lvlText w:val="•"/>
      <w:lvlJc w:val="left"/>
      <w:pPr>
        <w:tabs>
          <w:tab w:val="num" w:pos="2880"/>
        </w:tabs>
        <w:ind w:left="2880" w:hanging="360"/>
      </w:pPr>
      <w:rPr>
        <w:rFonts w:ascii="Arial" w:hAnsi="Arial" w:hint="default"/>
      </w:rPr>
    </w:lvl>
    <w:lvl w:ilvl="4" w:tplc="C0B8C424" w:tentative="1">
      <w:start w:val="1"/>
      <w:numFmt w:val="bullet"/>
      <w:lvlText w:val="•"/>
      <w:lvlJc w:val="left"/>
      <w:pPr>
        <w:tabs>
          <w:tab w:val="num" w:pos="3600"/>
        </w:tabs>
        <w:ind w:left="3600" w:hanging="360"/>
      </w:pPr>
      <w:rPr>
        <w:rFonts w:ascii="Arial" w:hAnsi="Arial" w:hint="default"/>
      </w:rPr>
    </w:lvl>
    <w:lvl w:ilvl="5" w:tplc="371A4910" w:tentative="1">
      <w:start w:val="1"/>
      <w:numFmt w:val="bullet"/>
      <w:lvlText w:val="•"/>
      <w:lvlJc w:val="left"/>
      <w:pPr>
        <w:tabs>
          <w:tab w:val="num" w:pos="4320"/>
        </w:tabs>
        <w:ind w:left="4320" w:hanging="360"/>
      </w:pPr>
      <w:rPr>
        <w:rFonts w:ascii="Arial" w:hAnsi="Arial" w:hint="default"/>
      </w:rPr>
    </w:lvl>
    <w:lvl w:ilvl="6" w:tplc="7A082074" w:tentative="1">
      <w:start w:val="1"/>
      <w:numFmt w:val="bullet"/>
      <w:lvlText w:val="•"/>
      <w:lvlJc w:val="left"/>
      <w:pPr>
        <w:tabs>
          <w:tab w:val="num" w:pos="5040"/>
        </w:tabs>
        <w:ind w:left="5040" w:hanging="360"/>
      </w:pPr>
      <w:rPr>
        <w:rFonts w:ascii="Arial" w:hAnsi="Arial" w:hint="default"/>
      </w:rPr>
    </w:lvl>
    <w:lvl w:ilvl="7" w:tplc="60B09504" w:tentative="1">
      <w:start w:val="1"/>
      <w:numFmt w:val="bullet"/>
      <w:lvlText w:val="•"/>
      <w:lvlJc w:val="left"/>
      <w:pPr>
        <w:tabs>
          <w:tab w:val="num" w:pos="5760"/>
        </w:tabs>
        <w:ind w:left="5760" w:hanging="360"/>
      </w:pPr>
      <w:rPr>
        <w:rFonts w:ascii="Arial" w:hAnsi="Arial" w:hint="default"/>
      </w:rPr>
    </w:lvl>
    <w:lvl w:ilvl="8" w:tplc="2EF03A98" w:tentative="1">
      <w:start w:val="1"/>
      <w:numFmt w:val="bullet"/>
      <w:lvlText w:val="•"/>
      <w:lvlJc w:val="left"/>
      <w:pPr>
        <w:tabs>
          <w:tab w:val="num" w:pos="6480"/>
        </w:tabs>
        <w:ind w:left="6480" w:hanging="360"/>
      </w:pPr>
      <w:rPr>
        <w:rFonts w:ascii="Arial" w:hAnsi="Arial" w:hint="default"/>
      </w:rPr>
    </w:lvl>
  </w:abstractNum>
  <w:abstractNum w:abstractNumId="3">
    <w:nsid w:val="15451C6B"/>
    <w:multiLevelType w:val="multilevel"/>
    <w:tmpl w:val="34A624D6"/>
    <w:lvl w:ilvl="0">
      <w:start w:val="1"/>
      <w:numFmt w:val="decimal"/>
      <w:pStyle w:val="Heading1Numbered"/>
      <w:lvlText w:val="%1"/>
      <w:lvlJc w:val="left"/>
      <w:pPr>
        <w:ind w:left="1503"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BFF3E8C"/>
    <w:multiLevelType w:val="hybridMultilevel"/>
    <w:tmpl w:val="00F888E4"/>
    <w:lvl w:ilvl="0" w:tplc="2A66E62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7">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7A45C8"/>
    <w:multiLevelType w:val="hybridMultilevel"/>
    <w:tmpl w:val="74E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3">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4">
    <w:nsid w:val="4CBB64AB"/>
    <w:multiLevelType w:val="hybridMultilevel"/>
    <w:tmpl w:val="8EB43A5E"/>
    <w:lvl w:ilvl="0" w:tplc="0A48E21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EF0B04"/>
    <w:multiLevelType w:val="multilevel"/>
    <w:tmpl w:val="9FA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0A000F"/>
    <w:multiLevelType w:val="hybridMultilevel"/>
    <w:tmpl w:val="356CBA78"/>
    <w:lvl w:ilvl="0" w:tplc="D24EA75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6EA20C83"/>
    <w:multiLevelType w:val="hybridMultilevel"/>
    <w:tmpl w:val="4F2A4DCA"/>
    <w:lvl w:ilvl="0" w:tplc="690211C0">
      <w:numFmt w:val="bullet"/>
      <w:lvlText w:val="•"/>
      <w:lvlJc w:val="left"/>
      <w:pPr>
        <w:ind w:left="1080" w:hanging="720"/>
      </w:pPr>
      <w:rPr>
        <w:rFonts w:ascii="Calibri" w:eastAsia="Arial"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2"/>
  </w:num>
  <w:num w:numId="4">
    <w:abstractNumId w:val="6"/>
  </w:num>
  <w:num w:numId="5">
    <w:abstractNumId w:val="13"/>
  </w:num>
  <w:num w:numId="6">
    <w:abstractNumId w:val="8"/>
  </w:num>
  <w:num w:numId="7">
    <w:abstractNumId w:val="10"/>
  </w:num>
  <w:num w:numId="8">
    <w:abstractNumId w:val="17"/>
  </w:num>
  <w:num w:numId="9">
    <w:abstractNumId w:val="5"/>
  </w:num>
  <w:num w:numId="10">
    <w:abstractNumId w:val="3"/>
  </w:num>
  <w:num w:numId="11">
    <w:abstractNumId w:val="17"/>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9"/>
  </w:num>
  <w:num w:numId="13">
    <w:abstractNumId w:val="18"/>
  </w:num>
  <w:num w:numId="14">
    <w:abstractNumId w:val="11"/>
  </w:num>
  <w:num w:numId="15">
    <w:abstractNumId w:val="15"/>
  </w:num>
  <w:num w:numId="16">
    <w:abstractNumId w:val="4"/>
  </w:num>
  <w:num w:numId="17">
    <w:abstractNumId w:val="14"/>
  </w:num>
  <w:num w:numId="18">
    <w:abstractNumId w:val="2"/>
  </w:num>
  <w:num w:numId="19">
    <w:abstractNumId w:val="16"/>
  </w:num>
  <w:num w:numId="20">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1"/>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867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287C"/>
    <w:rsid w:val="00010645"/>
    <w:rsid w:val="000249B3"/>
    <w:rsid w:val="00032171"/>
    <w:rsid w:val="00047F87"/>
    <w:rsid w:val="00051503"/>
    <w:rsid w:val="00052DEB"/>
    <w:rsid w:val="000578AC"/>
    <w:rsid w:val="000626C4"/>
    <w:rsid w:val="00062890"/>
    <w:rsid w:val="00067FFB"/>
    <w:rsid w:val="00084AAC"/>
    <w:rsid w:val="00092E1F"/>
    <w:rsid w:val="00094C37"/>
    <w:rsid w:val="000A679A"/>
    <w:rsid w:val="000A6EAE"/>
    <w:rsid w:val="000A72E3"/>
    <w:rsid w:val="000B23B3"/>
    <w:rsid w:val="000B3AA7"/>
    <w:rsid w:val="000C75A0"/>
    <w:rsid w:val="000D4C8C"/>
    <w:rsid w:val="000F46DA"/>
    <w:rsid w:val="00101044"/>
    <w:rsid w:val="00110E14"/>
    <w:rsid w:val="0012023C"/>
    <w:rsid w:val="00132902"/>
    <w:rsid w:val="00132A57"/>
    <w:rsid w:val="00136914"/>
    <w:rsid w:val="00145A0C"/>
    <w:rsid w:val="001509F8"/>
    <w:rsid w:val="00161BA0"/>
    <w:rsid w:val="001706FB"/>
    <w:rsid w:val="00170CD9"/>
    <w:rsid w:val="00173350"/>
    <w:rsid w:val="00177CB4"/>
    <w:rsid w:val="001865A1"/>
    <w:rsid w:val="00191471"/>
    <w:rsid w:val="001973D6"/>
    <w:rsid w:val="001B7B38"/>
    <w:rsid w:val="001B7DA8"/>
    <w:rsid w:val="001E17FA"/>
    <w:rsid w:val="001E2637"/>
    <w:rsid w:val="001E568D"/>
    <w:rsid w:val="001E5CDD"/>
    <w:rsid w:val="00212A39"/>
    <w:rsid w:val="002250E8"/>
    <w:rsid w:val="00233C94"/>
    <w:rsid w:val="002424AE"/>
    <w:rsid w:val="00244957"/>
    <w:rsid w:val="002561F9"/>
    <w:rsid w:val="00266DF6"/>
    <w:rsid w:val="00271D83"/>
    <w:rsid w:val="00284033"/>
    <w:rsid w:val="002B587A"/>
    <w:rsid w:val="002B596F"/>
    <w:rsid w:val="002C1F95"/>
    <w:rsid w:val="002C7F78"/>
    <w:rsid w:val="002E3E73"/>
    <w:rsid w:val="002E6ED7"/>
    <w:rsid w:val="00302905"/>
    <w:rsid w:val="00306C0B"/>
    <w:rsid w:val="00312F43"/>
    <w:rsid w:val="00315447"/>
    <w:rsid w:val="0032362C"/>
    <w:rsid w:val="00323E71"/>
    <w:rsid w:val="00336143"/>
    <w:rsid w:val="00342676"/>
    <w:rsid w:val="00357C5B"/>
    <w:rsid w:val="00380BFC"/>
    <w:rsid w:val="0039700C"/>
    <w:rsid w:val="003B06BA"/>
    <w:rsid w:val="003B0EFF"/>
    <w:rsid w:val="003C5D31"/>
    <w:rsid w:val="003D0CC6"/>
    <w:rsid w:val="003D2BB8"/>
    <w:rsid w:val="003E7AE0"/>
    <w:rsid w:val="00402543"/>
    <w:rsid w:val="00406AD5"/>
    <w:rsid w:val="00415738"/>
    <w:rsid w:val="00426976"/>
    <w:rsid w:val="00437290"/>
    <w:rsid w:val="00460398"/>
    <w:rsid w:val="004825A8"/>
    <w:rsid w:val="004912CF"/>
    <w:rsid w:val="00491BED"/>
    <w:rsid w:val="00491DF2"/>
    <w:rsid w:val="004B01A6"/>
    <w:rsid w:val="004B7454"/>
    <w:rsid w:val="004D02C6"/>
    <w:rsid w:val="004D47A1"/>
    <w:rsid w:val="004E2ECD"/>
    <w:rsid w:val="004F76B3"/>
    <w:rsid w:val="00502A88"/>
    <w:rsid w:val="00507B50"/>
    <w:rsid w:val="00525307"/>
    <w:rsid w:val="00533667"/>
    <w:rsid w:val="00541903"/>
    <w:rsid w:val="005510DA"/>
    <w:rsid w:val="005621D7"/>
    <w:rsid w:val="0058600F"/>
    <w:rsid w:val="0059134E"/>
    <w:rsid w:val="00594258"/>
    <w:rsid w:val="005979DA"/>
    <w:rsid w:val="005A68B0"/>
    <w:rsid w:val="005A6990"/>
    <w:rsid w:val="005B5876"/>
    <w:rsid w:val="005D66E5"/>
    <w:rsid w:val="005E7B89"/>
    <w:rsid w:val="005F15E2"/>
    <w:rsid w:val="005F2510"/>
    <w:rsid w:val="005F2C40"/>
    <w:rsid w:val="005F3F27"/>
    <w:rsid w:val="00603882"/>
    <w:rsid w:val="00605F27"/>
    <w:rsid w:val="00611E16"/>
    <w:rsid w:val="0062270C"/>
    <w:rsid w:val="00634642"/>
    <w:rsid w:val="0063644A"/>
    <w:rsid w:val="006433A7"/>
    <w:rsid w:val="00670153"/>
    <w:rsid w:val="00670B75"/>
    <w:rsid w:val="00671F55"/>
    <w:rsid w:val="00672020"/>
    <w:rsid w:val="0068364B"/>
    <w:rsid w:val="0069736A"/>
    <w:rsid w:val="006A79A8"/>
    <w:rsid w:val="006B4055"/>
    <w:rsid w:val="006C6E1F"/>
    <w:rsid w:val="006D4461"/>
    <w:rsid w:val="006D72B7"/>
    <w:rsid w:val="006E1E86"/>
    <w:rsid w:val="006E6241"/>
    <w:rsid w:val="006F4313"/>
    <w:rsid w:val="00704DB5"/>
    <w:rsid w:val="00711AE7"/>
    <w:rsid w:val="00716330"/>
    <w:rsid w:val="00727C3A"/>
    <w:rsid w:val="00742E73"/>
    <w:rsid w:val="00743FA6"/>
    <w:rsid w:val="00757581"/>
    <w:rsid w:val="00766692"/>
    <w:rsid w:val="007811D1"/>
    <w:rsid w:val="007812A7"/>
    <w:rsid w:val="00791EC6"/>
    <w:rsid w:val="007A2EBC"/>
    <w:rsid w:val="007A5A9A"/>
    <w:rsid w:val="007B6216"/>
    <w:rsid w:val="007C05A8"/>
    <w:rsid w:val="007C2D72"/>
    <w:rsid w:val="007E002F"/>
    <w:rsid w:val="007E53D5"/>
    <w:rsid w:val="007F45F7"/>
    <w:rsid w:val="007F6C55"/>
    <w:rsid w:val="00803785"/>
    <w:rsid w:val="008250A2"/>
    <w:rsid w:val="00830A68"/>
    <w:rsid w:val="00847391"/>
    <w:rsid w:val="008556C6"/>
    <w:rsid w:val="00865FCC"/>
    <w:rsid w:val="00871C39"/>
    <w:rsid w:val="0087424B"/>
    <w:rsid w:val="00882EAE"/>
    <w:rsid w:val="00885F09"/>
    <w:rsid w:val="0089642C"/>
    <w:rsid w:val="008A1097"/>
    <w:rsid w:val="008A1EB0"/>
    <w:rsid w:val="008A755E"/>
    <w:rsid w:val="008C5B03"/>
    <w:rsid w:val="008D288D"/>
    <w:rsid w:val="008E12E4"/>
    <w:rsid w:val="008E307E"/>
    <w:rsid w:val="008F1362"/>
    <w:rsid w:val="009176C2"/>
    <w:rsid w:val="00924C3C"/>
    <w:rsid w:val="009328D7"/>
    <w:rsid w:val="00940C65"/>
    <w:rsid w:val="009436FF"/>
    <w:rsid w:val="009453B7"/>
    <w:rsid w:val="00990B93"/>
    <w:rsid w:val="00993A73"/>
    <w:rsid w:val="009956B3"/>
    <w:rsid w:val="009C11D6"/>
    <w:rsid w:val="009C2B29"/>
    <w:rsid w:val="009D18C2"/>
    <w:rsid w:val="009D226B"/>
    <w:rsid w:val="009E2D90"/>
    <w:rsid w:val="009E7265"/>
    <w:rsid w:val="009E7993"/>
    <w:rsid w:val="009F081A"/>
    <w:rsid w:val="00A05068"/>
    <w:rsid w:val="00A06798"/>
    <w:rsid w:val="00A1314E"/>
    <w:rsid w:val="00A17D1C"/>
    <w:rsid w:val="00A212D7"/>
    <w:rsid w:val="00A24776"/>
    <w:rsid w:val="00A458A6"/>
    <w:rsid w:val="00A551BF"/>
    <w:rsid w:val="00A66B86"/>
    <w:rsid w:val="00A67141"/>
    <w:rsid w:val="00A71395"/>
    <w:rsid w:val="00A75361"/>
    <w:rsid w:val="00A846CA"/>
    <w:rsid w:val="00A93964"/>
    <w:rsid w:val="00A93B51"/>
    <w:rsid w:val="00A946D1"/>
    <w:rsid w:val="00A94E8F"/>
    <w:rsid w:val="00A95885"/>
    <w:rsid w:val="00A95DFF"/>
    <w:rsid w:val="00AA30F0"/>
    <w:rsid w:val="00B52452"/>
    <w:rsid w:val="00B834DF"/>
    <w:rsid w:val="00B840B4"/>
    <w:rsid w:val="00B84B9E"/>
    <w:rsid w:val="00B93776"/>
    <w:rsid w:val="00BA3D3D"/>
    <w:rsid w:val="00BA4E9E"/>
    <w:rsid w:val="00BA6F61"/>
    <w:rsid w:val="00BC75EE"/>
    <w:rsid w:val="00BD521F"/>
    <w:rsid w:val="00BD694E"/>
    <w:rsid w:val="00BE37F7"/>
    <w:rsid w:val="00BF58BE"/>
    <w:rsid w:val="00BF68A3"/>
    <w:rsid w:val="00C068BF"/>
    <w:rsid w:val="00C33AE2"/>
    <w:rsid w:val="00C344C7"/>
    <w:rsid w:val="00C5046E"/>
    <w:rsid w:val="00C507B1"/>
    <w:rsid w:val="00C53299"/>
    <w:rsid w:val="00C76649"/>
    <w:rsid w:val="00C90CAA"/>
    <w:rsid w:val="00C92CA6"/>
    <w:rsid w:val="00CD0B6D"/>
    <w:rsid w:val="00CD6E4E"/>
    <w:rsid w:val="00CE0155"/>
    <w:rsid w:val="00CF00E0"/>
    <w:rsid w:val="00CF394A"/>
    <w:rsid w:val="00D012E9"/>
    <w:rsid w:val="00D02EBD"/>
    <w:rsid w:val="00D16B8C"/>
    <w:rsid w:val="00D21EFA"/>
    <w:rsid w:val="00D319F3"/>
    <w:rsid w:val="00D43E94"/>
    <w:rsid w:val="00D4446B"/>
    <w:rsid w:val="00D454CE"/>
    <w:rsid w:val="00D724EE"/>
    <w:rsid w:val="00D85C8A"/>
    <w:rsid w:val="00DA7136"/>
    <w:rsid w:val="00DB38E7"/>
    <w:rsid w:val="00DB47B9"/>
    <w:rsid w:val="00DB47D5"/>
    <w:rsid w:val="00DE37D9"/>
    <w:rsid w:val="00E0540C"/>
    <w:rsid w:val="00E12F74"/>
    <w:rsid w:val="00E32460"/>
    <w:rsid w:val="00E339B7"/>
    <w:rsid w:val="00E35602"/>
    <w:rsid w:val="00E36D89"/>
    <w:rsid w:val="00E41DCC"/>
    <w:rsid w:val="00E45461"/>
    <w:rsid w:val="00E63083"/>
    <w:rsid w:val="00E703B5"/>
    <w:rsid w:val="00E74074"/>
    <w:rsid w:val="00E82884"/>
    <w:rsid w:val="00E84A38"/>
    <w:rsid w:val="00EA1E06"/>
    <w:rsid w:val="00EB2B66"/>
    <w:rsid w:val="00EB6361"/>
    <w:rsid w:val="00ED1F12"/>
    <w:rsid w:val="00ED2559"/>
    <w:rsid w:val="00ED4C1E"/>
    <w:rsid w:val="00EE404A"/>
    <w:rsid w:val="00EF3F86"/>
    <w:rsid w:val="00F015E9"/>
    <w:rsid w:val="00F0505F"/>
    <w:rsid w:val="00F13F26"/>
    <w:rsid w:val="00F23FAE"/>
    <w:rsid w:val="00F54427"/>
    <w:rsid w:val="00F54550"/>
    <w:rsid w:val="00F82E5C"/>
    <w:rsid w:val="00F87700"/>
    <w:rsid w:val="00F947D0"/>
    <w:rsid w:val="00F964FE"/>
    <w:rsid w:val="00F97159"/>
    <w:rsid w:val="00FA0FEC"/>
    <w:rsid w:val="00FA7E7D"/>
    <w:rsid w:val="00FC03CF"/>
    <w:rsid w:val="00FC1BB0"/>
    <w:rsid w:val="00FE5EDE"/>
    <w:rsid w:val="00FE6619"/>
    <w:rsid w:val="00FF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78D7965"/>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502A88"/>
    <w:pPr>
      <w:keepNext/>
      <w:keepLines/>
      <w:numPr>
        <w:ilvl w:val="2"/>
        <w:numId w:val="10"/>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A24776"/>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character" w:customStyle="1" w:styleId="AA-NormalChar">
    <w:name w:val="AA-Normal Char"/>
    <w:link w:val="AA-Normal"/>
    <w:locked/>
    <w:rsid w:val="00E74074"/>
    <w:rPr>
      <w:rFonts w:ascii="Segoe UI" w:hAnsi="Segoe UI" w:cs="Segoe UI"/>
    </w:rPr>
  </w:style>
  <w:style w:type="paragraph" w:customStyle="1" w:styleId="AA-Normal">
    <w:name w:val="AA-Normal"/>
    <w:basedOn w:val="Normal"/>
    <w:link w:val="AA-NormalChar"/>
    <w:qFormat/>
    <w:rsid w:val="00E74074"/>
    <w:pPr>
      <w:jc w:val="both"/>
    </w:pPr>
    <w:rPr>
      <w:rFonts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52418">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4609374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2959993">
      <w:bodyDiv w:val="1"/>
      <w:marLeft w:val="0"/>
      <w:marRight w:val="0"/>
      <w:marTop w:val="0"/>
      <w:marBottom w:val="0"/>
      <w:divBdr>
        <w:top w:val="none" w:sz="0" w:space="0" w:color="auto"/>
        <w:left w:val="none" w:sz="0" w:space="0" w:color="auto"/>
        <w:bottom w:val="none" w:sz="0" w:space="0" w:color="auto"/>
        <w:right w:val="none" w:sz="0" w:space="0" w:color="auto"/>
      </w:divBdr>
    </w:div>
    <w:div w:id="254483088">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0571409">
      <w:bodyDiv w:val="1"/>
      <w:marLeft w:val="0"/>
      <w:marRight w:val="0"/>
      <w:marTop w:val="0"/>
      <w:marBottom w:val="0"/>
      <w:divBdr>
        <w:top w:val="none" w:sz="0" w:space="0" w:color="auto"/>
        <w:left w:val="none" w:sz="0" w:space="0" w:color="auto"/>
        <w:bottom w:val="none" w:sz="0" w:space="0" w:color="auto"/>
        <w:right w:val="none" w:sz="0" w:space="0" w:color="auto"/>
      </w:divBdr>
    </w:div>
    <w:div w:id="268777632">
      <w:bodyDiv w:val="1"/>
      <w:marLeft w:val="0"/>
      <w:marRight w:val="0"/>
      <w:marTop w:val="0"/>
      <w:marBottom w:val="0"/>
      <w:divBdr>
        <w:top w:val="none" w:sz="0" w:space="0" w:color="auto"/>
        <w:left w:val="none" w:sz="0" w:space="0" w:color="auto"/>
        <w:bottom w:val="none" w:sz="0" w:space="0" w:color="auto"/>
        <w:right w:val="none" w:sz="0" w:space="0" w:color="auto"/>
      </w:divBdr>
    </w:div>
    <w:div w:id="292905933">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960488">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711237">
      <w:bodyDiv w:val="1"/>
      <w:marLeft w:val="0"/>
      <w:marRight w:val="0"/>
      <w:marTop w:val="0"/>
      <w:marBottom w:val="0"/>
      <w:divBdr>
        <w:top w:val="none" w:sz="0" w:space="0" w:color="auto"/>
        <w:left w:val="none" w:sz="0" w:space="0" w:color="auto"/>
        <w:bottom w:val="none" w:sz="0" w:space="0" w:color="auto"/>
        <w:right w:val="none" w:sz="0" w:space="0" w:color="auto"/>
      </w:divBdr>
      <w:divsChild>
        <w:div w:id="816990208">
          <w:marLeft w:val="1800"/>
          <w:marRight w:val="0"/>
          <w:marTop w:val="67"/>
          <w:marBottom w:val="0"/>
          <w:divBdr>
            <w:top w:val="none" w:sz="0" w:space="0" w:color="auto"/>
            <w:left w:val="none" w:sz="0" w:space="0" w:color="auto"/>
            <w:bottom w:val="none" w:sz="0" w:space="0" w:color="auto"/>
            <w:right w:val="none" w:sz="0" w:space="0" w:color="auto"/>
          </w:divBdr>
        </w:div>
        <w:div w:id="1314720548">
          <w:marLeft w:val="1800"/>
          <w:marRight w:val="0"/>
          <w:marTop w:val="67"/>
          <w:marBottom w:val="0"/>
          <w:divBdr>
            <w:top w:val="none" w:sz="0" w:space="0" w:color="auto"/>
            <w:left w:val="none" w:sz="0" w:space="0" w:color="auto"/>
            <w:bottom w:val="none" w:sz="0" w:space="0" w:color="auto"/>
            <w:right w:val="none" w:sz="0" w:space="0" w:color="auto"/>
          </w:divBdr>
        </w:div>
        <w:div w:id="1451708736">
          <w:marLeft w:val="1800"/>
          <w:marRight w:val="0"/>
          <w:marTop w:val="67"/>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4448169">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05614">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071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50518835">
      <w:bodyDiv w:val="1"/>
      <w:marLeft w:val="0"/>
      <w:marRight w:val="0"/>
      <w:marTop w:val="0"/>
      <w:marBottom w:val="0"/>
      <w:divBdr>
        <w:top w:val="none" w:sz="0" w:space="0" w:color="auto"/>
        <w:left w:val="none" w:sz="0" w:space="0" w:color="auto"/>
        <w:bottom w:val="none" w:sz="0" w:space="0" w:color="auto"/>
        <w:right w:val="none" w:sz="0" w:space="0" w:color="auto"/>
      </w:divBdr>
    </w:div>
    <w:div w:id="657853924">
      <w:bodyDiv w:val="1"/>
      <w:marLeft w:val="0"/>
      <w:marRight w:val="0"/>
      <w:marTop w:val="0"/>
      <w:marBottom w:val="0"/>
      <w:divBdr>
        <w:top w:val="none" w:sz="0" w:space="0" w:color="auto"/>
        <w:left w:val="none" w:sz="0" w:space="0" w:color="auto"/>
        <w:bottom w:val="none" w:sz="0" w:space="0" w:color="auto"/>
        <w:right w:val="none" w:sz="0" w:space="0" w:color="auto"/>
      </w:divBdr>
    </w:div>
    <w:div w:id="676008087">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160874">
      <w:bodyDiv w:val="1"/>
      <w:marLeft w:val="0"/>
      <w:marRight w:val="0"/>
      <w:marTop w:val="0"/>
      <w:marBottom w:val="0"/>
      <w:divBdr>
        <w:top w:val="none" w:sz="0" w:space="0" w:color="auto"/>
        <w:left w:val="none" w:sz="0" w:space="0" w:color="auto"/>
        <w:bottom w:val="none" w:sz="0" w:space="0" w:color="auto"/>
        <w:right w:val="none" w:sz="0" w:space="0" w:color="auto"/>
      </w:divBdr>
    </w:div>
    <w:div w:id="713195093">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0112028">
      <w:bodyDiv w:val="1"/>
      <w:marLeft w:val="0"/>
      <w:marRight w:val="0"/>
      <w:marTop w:val="0"/>
      <w:marBottom w:val="0"/>
      <w:divBdr>
        <w:top w:val="none" w:sz="0" w:space="0" w:color="auto"/>
        <w:left w:val="none" w:sz="0" w:space="0" w:color="auto"/>
        <w:bottom w:val="none" w:sz="0" w:space="0" w:color="auto"/>
        <w:right w:val="none" w:sz="0" w:space="0" w:color="auto"/>
      </w:divBdr>
    </w:div>
    <w:div w:id="898976714">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1815609">
      <w:bodyDiv w:val="1"/>
      <w:marLeft w:val="0"/>
      <w:marRight w:val="0"/>
      <w:marTop w:val="0"/>
      <w:marBottom w:val="0"/>
      <w:divBdr>
        <w:top w:val="none" w:sz="0" w:space="0" w:color="auto"/>
        <w:left w:val="none" w:sz="0" w:space="0" w:color="auto"/>
        <w:bottom w:val="none" w:sz="0" w:space="0" w:color="auto"/>
        <w:right w:val="none" w:sz="0" w:space="0" w:color="auto"/>
      </w:divBdr>
      <w:divsChild>
        <w:div w:id="1631545933">
          <w:marLeft w:val="0"/>
          <w:marRight w:val="0"/>
          <w:marTop w:val="0"/>
          <w:marBottom w:val="0"/>
          <w:divBdr>
            <w:top w:val="none" w:sz="0" w:space="0" w:color="auto"/>
            <w:left w:val="none" w:sz="0" w:space="0" w:color="auto"/>
            <w:bottom w:val="none" w:sz="0" w:space="0" w:color="auto"/>
            <w:right w:val="none" w:sz="0" w:space="0" w:color="auto"/>
          </w:divBdr>
          <w:divsChild>
            <w:div w:id="560024884">
              <w:marLeft w:val="0"/>
              <w:marRight w:val="0"/>
              <w:marTop w:val="0"/>
              <w:marBottom w:val="0"/>
              <w:divBdr>
                <w:top w:val="none" w:sz="0" w:space="0" w:color="auto"/>
                <w:left w:val="none" w:sz="0" w:space="0" w:color="auto"/>
                <w:bottom w:val="none" w:sz="0" w:space="0" w:color="auto"/>
                <w:right w:val="none" w:sz="0" w:space="0" w:color="auto"/>
              </w:divBdr>
              <w:divsChild>
                <w:div w:id="1115826677">
                  <w:marLeft w:val="0"/>
                  <w:marRight w:val="0"/>
                  <w:marTop w:val="0"/>
                  <w:marBottom w:val="0"/>
                  <w:divBdr>
                    <w:top w:val="none" w:sz="0" w:space="0" w:color="auto"/>
                    <w:left w:val="none" w:sz="0" w:space="0" w:color="auto"/>
                    <w:bottom w:val="none" w:sz="0" w:space="0" w:color="auto"/>
                    <w:right w:val="none" w:sz="0" w:space="0" w:color="auto"/>
                  </w:divBdr>
                  <w:divsChild>
                    <w:div w:id="1160465455">
                      <w:marLeft w:val="0"/>
                      <w:marRight w:val="0"/>
                      <w:marTop w:val="0"/>
                      <w:marBottom w:val="0"/>
                      <w:divBdr>
                        <w:top w:val="none" w:sz="0" w:space="0" w:color="auto"/>
                        <w:left w:val="none" w:sz="0" w:space="0" w:color="auto"/>
                        <w:bottom w:val="none" w:sz="0" w:space="0" w:color="auto"/>
                        <w:right w:val="none" w:sz="0" w:space="0" w:color="auto"/>
                      </w:divBdr>
                      <w:divsChild>
                        <w:div w:id="450440787">
                          <w:marLeft w:val="0"/>
                          <w:marRight w:val="0"/>
                          <w:marTop w:val="0"/>
                          <w:marBottom w:val="0"/>
                          <w:divBdr>
                            <w:top w:val="none" w:sz="0" w:space="0" w:color="auto"/>
                            <w:left w:val="none" w:sz="0" w:space="0" w:color="auto"/>
                            <w:bottom w:val="none" w:sz="0" w:space="0" w:color="auto"/>
                            <w:right w:val="none" w:sz="0" w:space="0" w:color="auto"/>
                          </w:divBdr>
                          <w:divsChild>
                            <w:div w:id="630332465">
                              <w:marLeft w:val="150"/>
                              <w:marRight w:val="150"/>
                              <w:marTop w:val="150"/>
                              <w:marBottom w:val="150"/>
                              <w:divBdr>
                                <w:top w:val="none" w:sz="0" w:space="0" w:color="auto"/>
                                <w:left w:val="none" w:sz="0" w:space="0" w:color="auto"/>
                                <w:bottom w:val="none" w:sz="0" w:space="0" w:color="auto"/>
                                <w:right w:val="none" w:sz="0" w:space="0" w:color="auto"/>
                              </w:divBdr>
                              <w:divsChild>
                                <w:div w:id="1476295226">
                                  <w:marLeft w:val="0"/>
                                  <w:marRight w:val="0"/>
                                  <w:marTop w:val="0"/>
                                  <w:marBottom w:val="0"/>
                                  <w:divBdr>
                                    <w:top w:val="none" w:sz="0" w:space="0" w:color="auto"/>
                                    <w:left w:val="none" w:sz="0" w:space="0" w:color="auto"/>
                                    <w:bottom w:val="none" w:sz="0" w:space="0" w:color="auto"/>
                                    <w:right w:val="none" w:sz="0" w:space="0" w:color="auto"/>
                                  </w:divBdr>
                                  <w:divsChild>
                                    <w:div w:id="1513299489">
                                      <w:marLeft w:val="0"/>
                                      <w:marRight w:val="0"/>
                                      <w:marTop w:val="0"/>
                                      <w:marBottom w:val="0"/>
                                      <w:divBdr>
                                        <w:top w:val="none" w:sz="0" w:space="0" w:color="auto"/>
                                        <w:left w:val="none" w:sz="0" w:space="0" w:color="auto"/>
                                        <w:bottom w:val="none" w:sz="0" w:space="0" w:color="auto"/>
                                        <w:right w:val="none" w:sz="0" w:space="0" w:color="auto"/>
                                      </w:divBdr>
                                      <w:divsChild>
                                        <w:div w:id="357968905">
                                          <w:marLeft w:val="0"/>
                                          <w:marRight w:val="0"/>
                                          <w:marTop w:val="0"/>
                                          <w:marBottom w:val="0"/>
                                          <w:divBdr>
                                            <w:top w:val="none" w:sz="0" w:space="0" w:color="auto"/>
                                            <w:left w:val="none" w:sz="0" w:space="0" w:color="auto"/>
                                            <w:bottom w:val="none" w:sz="0" w:space="0" w:color="auto"/>
                                            <w:right w:val="none" w:sz="0" w:space="0" w:color="auto"/>
                                          </w:divBdr>
                                          <w:divsChild>
                                            <w:div w:id="17782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074180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6719038">
      <w:bodyDiv w:val="1"/>
      <w:marLeft w:val="0"/>
      <w:marRight w:val="0"/>
      <w:marTop w:val="0"/>
      <w:marBottom w:val="0"/>
      <w:divBdr>
        <w:top w:val="none" w:sz="0" w:space="0" w:color="auto"/>
        <w:left w:val="none" w:sz="0" w:space="0" w:color="auto"/>
        <w:bottom w:val="none" w:sz="0" w:space="0" w:color="auto"/>
        <w:right w:val="none" w:sz="0" w:space="0" w:color="auto"/>
      </w:divBdr>
    </w:div>
    <w:div w:id="994184253">
      <w:bodyDiv w:val="1"/>
      <w:marLeft w:val="0"/>
      <w:marRight w:val="0"/>
      <w:marTop w:val="0"/>
      <w:marBottom w:val="0"/>
      <w:divBdr>
        <w:top w:val="none" w:sz="0" w:space="0" w:color="auto"/>
        <w:left w:val="none" w:sz="0" w:space="0" w:color="auto"/>
        <w:bottom w:val="none" w:sz="0" w:space="0" w:color="auto"/>
        <w:right w:val="none" w:sz="0" w:space="0" w:color="auto"/>
      </w:divBdr>
    </w:div>
    <w:div w:id="1011760910">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4134812">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04150993">
      <w:bodyDiv w:val="1"/>
      <w:marLeft w:val="0"/>
      <w:marRight w:val="0"/>
      <w:marTop w:val="0"/>
      <w:marBottom w:val="0"/>
      <w:divBdr>
        <w:top w:val="none" w:sz="0" w:space="0" w:color="auto"/>
        <w:left w:val="none" w:sz="0" w:space="0" w:color="auto"/>
        <w:bottom w:val="none" w:sz="0" w:space="0" w:color="auto"/>
        <w:right w:val="none" w:sz="0" w:space="0" w:color="auto"/>
      </w:divBdr>
    </w:div>
    <w:div w:id="1109281421">
      <w:bodyDiv w:val="1"/>
      <w:marLeft w:val="0"/>
      <w:marRight w:val="0"/>
      <w:marTop w:val="0"/>
      <w:marBottom w:val="0"/>
      <w:divBdr>
        <w:top w:val="none" w:sz="0" w:space="0" w:color="auto"/>
        <w:left w:val="none" w:sz="0" w:space="0" w:color="auto"/>
        <w:bottom w:val="none" w:sz="0" w:space="0" w:color="auto"/>
        <w:right w:val="none" w:sz="0" w:space="0" w:color="auto"/>
      </w:divBdr>
    </w:div>
    <w:div w:id="116497842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323551">
      <w:bodyDiv w:val="1"/>
      <w:marLeft w:val="0"/>
      <w:marRight w:val="0"/>
      <w:marTop w:val="0"/>
      <w:marBottom w:val="0"/>
      <w:divBdr>
        <w:top w:val="none" w:sz="0" w:space="0" w:color="auto"/>
        <w:left w:val="none" w:sz="0" w:space="0" w:color="auto"/>
        <w:bottom w:val="none" w:sz="0" w:space="0" w:color="auto"/>
        <w:right w:val="none" w:sz="0" w:space="0" w:color="auto"/>
      </w:divBdr>
    </w:div>
    <w:div w:id="1192303178">
      <w:bodyDiv w:val="1"/>
      <w:marLeft w:val="0"/>
      <w:marRight w:val="0"/>
      <w:marTop w:val="0"/>
      <w:marBottom w:val="0"/>
      <w:divBdr>
        <w:top w:val="none" w:sz="0" w:space="0" w:color="auto"/>
        <w:left w:val="none" w:sz="0" w:space="0" w:color="auto"/>
        <w:bottom w:val="none" w:sz="0" w:space="0" w:color="auto"/>
        <w:right w:val="none" w:sz="0" w:space="0" w:color="auto"/>
      </w:divBdr>
    </w:div>
    <w:div w:id="1215308883">
      <w:bodyDiv w:val="1"/>
      <w:marLeft w:val="0"/>
      <w:marRight w:val="0"/>
      <w:marTop w:val="0"/>
      <w:marBottom w:val="0"/>
      <w:divBdr>
        <w:top w:val="none" w:sz="0" w:space="0" w:color="auto"/>
        <w:left w:val="none" w:sz="0" w:space="0" w:color="auto"/>
        <w:bottom w:val="none" w:sz="0" w:space="0" w:color="auto"/>
        <w:right w:val="none" w:sz="0" w:space="0" w:color="auto"/>
      </w:divBdr>
    </w:div>
    <w:div w:id="1221095390">
      <w:bodyDiv w:val="1"/>
      <w:marLeft w:val="0"/>
      <w:marRight w:val="0"/>
      <w:marTop w:val="0"/>
      <w:marBottom w:val="0"/>
      <w:divBdr>
        <w:top w:val="none" w:sz="0" w:space="0" w:color="auto"/>
        <w:left w:val="none" w:sz="0" w:space="0" w:color="auto"/>
        <w:bottom w:val="none" w:sz="0" w:space="0" w:color="auto"/>
        <w:right w:val="none" w:sz="0" w:space="0" w:color="auto"/>
      </w:divBdr>
    </w:div>
    <w:div w:id="123943864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0795494">
      <w:bodyDiv w:val="1"/>
      <w:marLeft w:val="0"/>
      <w:marRight w:val="0"/>
      <w:marTop w:val="0"/>
      <w:marBottom w:val="0"/>
      <w:divBdr>
        <w:top w:val="none" w:sz="0" w:space="0" w:color="auto"/>
        <w:left w:val="none" w:sz="0" w:space="0" w:color="auto"/>
        <w:bottom w:val="none" w:sz="0" w:space="0" w:color="auto"/>
        <w:right w:val="none" w:sz="0" w:space="0" w:color="auto"/>
      </w:divBdr>
    </w:div>
    <w:div w:id="1244993133">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111791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5589322">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1494009">
      <w:bodyDiv w:val="1"/>
      <w:marLeft w:val="0"/>
      <w:marRight w:val="0"/>
      <w:marTop w:val="0"/>
      <w:marBottom w:val="0"/>
      <w:divBdr>
        <w:top w:val="none" w:sz="0" w:space="0" w:color="auto"/>
        <w:left w:val="none" w:sz="0" w:space="0" w:color="auto"/>
        <w:bottom w:val="none" w:sz="0" w:space="0" w:color="auto"/>
        <w:right w:val="none" w:sz="0" w:space="0" w:color="auto"/>
      </w:divBdr>
    </w:div>
    <w:div w:id="1377268329">
      <w:bodyDiv w:val="1"/>
      <w:marLeft w:val="0"/>
      <w:marRight w:val="0"/>
      <w:marTop w:val="0"/>
      <w:marBottom w:val="0"/>
      <w:divBdr>
        <w:top w:val="none" w:sz="0" w:space="0" w:color="auto"/>
        <w:left w:val="none" w:sz="0" w:space="0" w:color="auto"/>
        <w:bottom w:val="none" w:sz="0" w:space="0" w:color="auto"/>
        <w:right w:val="none" w:sz="0" w:space="0" w:color="auto"/>
      </w:divBdr>
    </w:div>
    <w:div w:id="1381905344">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2182">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39202938">
      <w:bodyDiv w:val="1"/>
      <w:marLeft w:val="0"/>
      <w:marRight w:val="0"/>
      <w:marTop w:val="0"/>
      <w:marBottom w:val="0"/>
      <w:divBdr>
        <w:top w:val="none" w:sz="0" w:space="0" w:color="auto"/>
        <w:left w:val="none" w:sz="0" w:space="0" w:color="auto"/>
        <w:bottom w:val="none" w:sz="0" w:space="0" w:color="auto"/>
        <w:right w:val="none" w:sz="0" w:space="0" w:color="auto"/>
      </w:divBdr>
    </w:div>
    <w:div w:id="1551306993">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7853991">
      <w:bodyDiv w:val="1"/>
      <w:marLeft w:val="0"/>
      <w:marRight w:val="0"/>
      <w:marTop w:val="0"/>
      <w:marBottom w:val="0"/>
      <w:divBdr>
        <w:top w:val="none" w:sz="0" w:space="0" w:color="auto"/>
        <w:left w:val="none" w:sz="0" w:space="0" w:color="auto"/>
        <w:bottom w:val="none" w:sz="0" w:space="0" w:color="auto"/>
        <w:right w:val="none" w:sz="0" w:space="0" w:color="auto"/>
      </w:divBdr>
    </w:div>
    <w:div w:id="170282806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2198">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8686430">
      <w:bodyDiv w:val="1"/>
      <w:marLeft w:val="0"/>
      <w:marRight w:val="0"/>
      <w:marTop w:val="0"/>
      <w:marBottom w:val="0"/>
      <w:divBdr>
        <w:top w:val="none" w:sz="0" w:space="0" w:color="auto"/>
        <w:left w:val="none" w:sz="0" w:space="0" w:color="auto"/>
        <w:bottom w:val="none" w:sz="0" w:space="0" w:color="auto"/>
        <w:right w:val="none" w:sz="0" w:space="0" w:color="auto"/>
      </w:divBdr>
    </w:div>
    <w:div w:id="1922791702">
      <w:bodyDiv w:val="1"/>
      <w:marLeft w:val="0"/>
      <w:marRight w:val="0"/>
      <w:marTop w:val="0"/>
      <w:marBottom w:val="0"/>
      <w:divBdr>
        <w:top w:val="none" w:sz="0" w:space="0" w:color="auto"/>
        <w:left w:val="none" w:sz="0" w:space="0" w:color="auto"/>
        <w:bottom w:val="none" w:sz="0" w:space="0" w:color="auto"/>
        <w:right w:val="none" w:sz="0" w:space="0" w:color="auto"/>
      </w:divBdr>
    </w:div>
    <w:div w:id="1925340727">
      <w:bodyDiv w:val="1"/>
      <w:marLeft w:val="0"/>
      <w:marRight w:val="0"/>
      <w:marTop w:val="0"/>
      <w:marBottom w:val="0"/>
      <w:divBdr>
        <w:top w:val="none" w:sz="0" w:space="0" w:color="auto"/>
        <w:left w:val="none" w:sz="0" w:space="0" w:color="auto"/>
        <w:bottom w:val="none" w:sz="0" w:space="0" w:color="auto"/>
        <w:right w:val="none" w:sz="0" w:space="0" w:color="auto"/>
      </w:divBdr>
    </w:div>
    <w:div w:id="1935740393">
      <w:bodyDiv w:val="1"/>
      <w:marLeft w:val="0"/>
      <w:marRight w:val="0"/>
      <w:marTop w:val="0"/>
      <w:marBottom w:val="0"/>
      <w:divBdr>
        <w:top w:val="none" w:sz="0" w:space="0" w:color="auto"/>
        <w:left w:val="none" w:sz="0" w:space="0" w:color="auto"/>
        <w:bottom w:val="none" w:sz="0" w:space="0" w:color="auto"/>
        <w:right w:val="none" w:sz="0" w:space="0" w:color="auto"/>
      </w:divBdr>
    </w:div>
    <w:div w:id="19406056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97459">
      <w:bodyDiv w:val="1"/>
      <w:marLeft w:val="0"/>
      <w:marRight w:val="0"/>
      <w:marTop w:val="0"/>
      <w:marBottom w:val="0"/>
      <w:divBdr>
        <w:top w:val="none" w:sz="0" w:space="0" w:color="auto"/>
        <w:left w:val="none" w:sz="0" w:space="0" w:color="auto"/>
        <w:bottom w:val="none" w:sz="0" w:space="0" w:color="auto"/>
        <w:right w:val="none" w:sz="0" w:space="0" w:color="auto"/>
      </w:divBdr>
    </w:div>
    <w:div w:id="2015299603">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8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
      <w:docPartPr>
        <w:name w:val="23687943296344ECBACF6CCD120E1693"/>
        <w:category>
          <w:name w:val="General"/>
          <w:gallery w:val="placeholder"/>
        </w:category>
        <w:types>
          <w:type w:val="bbPlcHdr"/>
        </w:types>
        <w:behaviors>
          <w:behavior w:val="content"/>
        </w:behaviors>
        <w:guid w:val="{C240B7BF-934A-4B5B-8186-E22FBBC70FA7}"/>
      </w:docPartPr>
      <w:docPartBody>
        <w:p w:rsidR="00EF6C85" w:rsidRDefault="00216A58">
          <w:pPr>
            <w:pStyle w:val="23687943296344ECBACF6CCD120E169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8"/>
    <w:rsid w:val="00023081"/>
    <w:rsid w:val="000D480C"/>
    <w:rsid w:val="00216A58"/>
    <w:rsid w:val="00275650"/>
    <w:rsid w:val="002A50E4"/>
    <w:rsid w:val="002C5799"/>
    <w:rsid w:val="00324C73"/>
    <w:rsid w:val="00361265"/>
    <w:rsid w:val="003D53E8"/>
    <w:rsid w:val="00407E41"/>
    <w:rsid w:val="004A2A62"/>
    <w:rsid w:val="006E7C42"/>
    <w:rsid w:val="007656AD"/>
    <w:rsid w:val="007C14A9"/>
    <w:rsid w:val="007E762A"/>
    <w:rsid w:val="00804A75"/>
    <w:rsid w:val="008F616D"/>
    <w:rsid w:val="00952BAB"/>
    <w:rsid w:val="00A6592E"/>
    <w:rsid w:val="00AB19D5"/>
    <w:rsid w:val="00BA7597"/>
    <w:rsid w:val="00C86F57"/>
    <w:rsid w:val="00D5572A"/>
    <w:rsid w:val="00D80C1C"/>
    <w:rsid w:val="00D81532"/>
    <w:rsid w:val="00DA12E5"/>
    <w:rsid w:val="00E7083B"/>
    <w:rsid w:val="00EF6C85"/>
    <w:rsid w:val="00F96857"/>
    <w:rsid w:val="00FC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 w:type="character" w:styleId="PlaceholderText">
    <w:name w:val="Placeholder Text"/>
    <w:basedOn w:val="DefaultParagraphFont"/>
    <w:uiPriority w:val="99"/>
    <w:semiHidden/>
    <w:rsid w:val="00D557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SharedWithUsers xmlns="5ec9502b-addf-4716-883a-9e6742fd5109">
      <UserInfo>
        <DisplayName/>
        <AccountId xsi:nil="true"/>
        <AccountType/>
      </UserInfo>
    </SharedWithUsers>
    <SharingHintHash xmlns="5ec9502b-addf-4716-883a-9e6742fd5109">-223225823</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D7BFE2324FCFB49A665688E9D54E8DB" ma:contentTypeVersion="2" ma:contentTypeDescription="Create a new document." ma:contentTypeScope="" ma:versionID="d40ecbfa05608dbb8df02efb84158178">
  <xsd:schema xmlns:xsd="http://www.w3.org/2001/XMLSchema" xmlns:xs="http://www.w3.org/2001/XMLSchema" xmlns:p="http://schemas.microsoft.com/office/2006/metadata/properties" xmlns:ns2="5ec9502b-addf-4716-883a-9e6742fd5109" targetNamespace="http://schemas.microsoft.com/office/2006/metadata/properties" ma:root="true" ma:fieldsID="c8929b4bbf02ed04f4fe894b226e94c0" ns2:_="">
    <xsd:import namespace="5ec9502b-addf-4716-883a-9e6742fd5109"/>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9502b-addf-4716-883a-9e6742fd51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52D5B-3052-4ECD-B9E7-0A9821532CD8}">
  <ds:schemaRefs>
    <ds:schemaRef ds:uri="http://schemas.openxmlformats.org/package/2006/metadata/core-properties"/>
    <ds:schemaRef ds:uri="5ec9502b-addf-4716-883a-9e6742fd5109"/>
    <ds:schemaRef ds:uri="http://purl.org/dc/dcmitype/"/>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4.xml><?xml version="1.0" encoding="utf-8"?>
<ds:datastoreItem xmlns:ds="http://schemas.openxmlformats.org/officeDocument/2006/customXml" ds:itemID="{63A24390-1C28-402F-81B1-572179054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9502b-addf-4716-883a-9e6742fd5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07E2C57-610B-4C4E-98DF-40387D5E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40</TotalTime>
  <Pages>8</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Solution Design Report</vt:lpstr>
    </vt:vector>
  </TitlesOfParts>
  <Manager>[Author Manager]</Manager>
  <Company>Microsoft Corporation</Company>
  <LinksUpToDate>false</LinksUpToDate>
  <CharactersWithSpaces>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Design Report</dc:title>
  <dc:subject>Final Report</dc:subject>
  <dc:creator>[Author]</dc:creator>
  <dc:description/>
  <cp:lastModifiedBy>Sudeep Ghatak</cp:lastModifiedBy>
  <cp:revision>8</cp:revision>
  <cp:lastPrinted>2013-06-28T07:29:00Z</cp:lastPrinted>
  <dcterms:created xsi:type="dcterms:W3CDTF">2015-04-06T23:38:00Z</dcterms:created>
  <dcterms:modified xsi:type="dcterms:W3CDTF">2015-04-20T00:35:00Z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0x010100DD7BFE2324FCFB49A665688E9D54E8DB</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1.0</vt:lpwstr>
  </property>
  <property fmtid="{D5CDD505-2E9C-101B-9397-08002B2CF9AE}" pid="8" name="Document Status">
    <vt:lpwstr>Final</vt:lpwstr>
  </property>
  <property fmtid="{D5CDD505-2E9C-101B-9397-08002B2CF9AE}" pid="9" name="Deliverable Type">
    <vt:lpwstr>SharePoint Portfolio Assessment</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Update [Customer Name] in Doc Properties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SharePoint</vt:lpwstr>
  </property>
  <property fmtid="{D5CDD505-2E9C-101B-9397-08002B2CF9AE}" pid="28" name="IsMyDocuments">
    <vt:bool>true</vt:bool>
  </property>
  <property fmtid="{D5CDD505-2E9C-101B-9397-08002B2CF9AE}" pid="29" name="TaxKeyword">
    <vt:lpwstr/>
  </property>
  <property fmtid="{D5CDD505-2E9C-101B-9397-08002B2CF9AE}" pid="30" name="DocVizMetadataToken">
    <vt:lpwstr>300x155x1</vt:lpwstr>
  </property>
  <property fmtid="{D5CDD505-2E9C-101B-9397-08002B2CF9AE}" pid="31" name="DocVizPreviewMetadata_Count">
    <vt:i4>1</vt:i4>
  </property>
  <property fmtid="{D5CDD505-2E9C-101B-9397-08002B2CF9AE}" pid="32" name="DocVizPreviewMetadata_0">
    <vt:lpwstr>300x155x1</vt:lpwstr>
  </property>
  <property fmtid="{D5CDD505-2E9C-101B-9397-08002B2CF9AE}" pid="33" name="_dlc_DocIdItemGuid">
    <vt:lpwstr>020c8ffe-3a5e-44e3-a679-386d522cca36</vt:lpwstr>
  </property>
</Properties>
</file>